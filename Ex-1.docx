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69271C" w:rsidRDefault="004F7B30" w:rsidP="004F7B30">
      <w:pPr>
        <w:pStyle w:val="Heading1N"/>
        <w:jc w:val="left"/>
      </w:pPr>
      <w:r w:rsidRPr="004F7B30">
        <w:rPr>
          <w:noProof/>
        </w:rPr>
        <w:lastRenderedPageBreak/>
        <w:drawing>
          <wp:inline distT="0" distB="0" distL="0" distR="0" wp14:anchorId="22B79418" wp14:editId="72AD5C51">
            <wp:extent cx="5462056" cy="12853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3821" cy="1297517"/>
                    </a:xfrm>
                    <a:prstGeom prst="rect">
                      <a:avLst/>
                    </a:prstGeom>
                  </pic:spPr>
                </pic:pic>
              </a:graphicData>
            </a:graphic>
          </wp:inline>
        </w:drawing>
      </w:r>
    </w:p>
    <w:p w:rsidR="004F7B30" w:rsidRDefault="004C6232" w:rsidP="004F7B30">
      <w:pPr>
        <w:pStyle w:val="Content"/>
      </w:pPr>
      <w:r w:rsidRPr="004C6232">
        <w:t>Hệ bóng và thanh gồm một thanh dầm gắn vào trục quay song song với phương nằm ngang, góc quay của thanh dầm có thể thay đổi bằng cách điều khiển động cơ DC tác động moment u(t) vào trục quay, trên thanh dầm có một quả cầu đường kín R, khối lượng m có thể lăn tự do ( không trượt).Phương trình trạng thái mô tả đặc tính động học của hệ bóng-và-thanh như sau (bỏ qua ma sát):</w:t>
      </w:r>
    </w:p>
    <w:p w:rsidR="004C6232" w:rsidRPr="004C6232" w:rsidRDefault="004B7A9D" w:rsidP="004F7B30">
      <w:pPr>
        <w:pStyle w:val="Content"/>
      </w:pPr>
      <m:oMathPara>
        <m:oMath>
          <m:eqArr>
            <m:eqArrPr>
              <m:ctrlPr>
                <w:rPr>
                  <w:rFonts w:ascii="Cambria Math" w:hAnsi="Cambria Math"/>
                </w:rPr>
              </m:ctrlPr>
            </m:eqArrPr>
            <m:e>
              <m:r>
                <w:rPr>
                  <w:rFonts w:ascii="Cambria Math" w:hAnsi="Cambria Math"/>
                </w:rPr>
                <m:t>&amp;</m:t>
              </m:r>
              <m:acc>
                <m:accPr>
                  <m:chr m:val="̈"/>
                  <m:ctrlPr>
                    <w:rPr>
                      <w:rFonts w:ascii="Cambria Math" w:hAnsi="Cambria Math"/>
                    </w:rPr>
                  </m:ctrlPr>
                </m:accPr>
                <m:e>
                  <m:r>
                    <w:rPr>
                      <w:rFonts w:ascii="Cambria Math" w:hAnsi="Cambria Math"/>
                    </w:rPr>
                    <m:t>θ</m:t>
                  </m:r>
                </m:e>
              </m:acc>
              <m:r>
                <w:rPr>
                  <w:rFonts w:ascii="Cambria Math" w:hAnsi="Cambria Math"/>
                </w:rPr>
                <m:t>=</m:t>
              </m:r>
              <m:f>
                <m:fPr>
                  <m:ctrlPr>
                    <w:rPr>
                      <w:rFonts w:ascii="Cambria Math" w:hAnsi="Cambria Math"/>
                    </w:rPr>
                  </m:ctrlPr>
                </m:fPr>
                <m:num>
                  <m:r>
                    <w:rPr>
                      <w:rFonts w:ascii="Cambria Math" w:hAnsi="Cambria Math"/>
                    </w:rPr>
                    <m:t>u-2mx</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θ</m:t>
                      </m:r>
                    </m:e>
                  </m:acc>
                  <m:r>
                    <w:rPr>
                      <w:rFonts w:ascii="Cambria Math" w:hAnsi="Cambria Math"/>
                    </w:rPr>
                    <m:t>-mgx</m:t>
                  </m:r>
                  <m:r>
                    <m:rPr>
                      <m:sty m:val="p"/>
                    </m:rPr>
                    <w:rPr>
                      <w:rFonts w:ascii="Cambria Math" w:hAnsi="Cambria Math"/>
                    </w:rPr>
                    <m:t>cos</m:t>
                  </m:r>
                  <m:r>
                    <w:rPr>
                      <w:rFonts w:ascii="Cambria Math" w:hAnsi="Cambria Math"/>
                    </w:rPr>
                    <m:t>⁡θ</m:t>
                  </m:r>
                </m:num>
                <m:den>
                  <m:sSub>
                    <m:sSubPr>
                      <m:ctrlPr>
                        <w:rPr>
                          <w:rFonts w:ascii="Cambria Math" w:hAnsi="Cambria Math"/>
                        </w:rPr>
                      </m:ctrlPr>
                    </m:sSubPr>
                    <m:e>
                      <m:r>
                        <w:rPr>
                          <w:rFonts w:ascii="Cambria Math" w:hAnsi="Cambria Math"/>
                        </w:rPr>
                        <m:t>J</m:t>
                      </m:r>
                    </m:e>
                    <m:sub>
                      <m:r>
                        <w:rPr>
                          <w:rFonts w:ascii="Cambria Math" w:hAnsi="Cambria Math"/>
                        </w:rPr>
                        <m:t>B</m:t>
                      </m:r>
                    </m:sub>
                  </m:sSub>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den>
              </m:f>
            </m:e>
            <m:e>
              <m:r>
                <w:rPr>
                  <w:rFonts w:ascii="Cambria Math" w:hAnsi="Cambria Math"/>
                </w:rPr>
                <m:t>&amp;</m:t>
              </m:r>
            </m:e>
          </m:eqArr>
        </m:oMath>
      </m:oMathPara>
    </w:p>
    <w:p w:rsidR="004C6232" w:rsidRPr="004C6232" w:rsidRDefault="004B7A9D" w:rsidP="004F7B30">
      <w:pPr>
        <w:pStyle w:val="Content"/>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mx</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w:rPr>
                      <w:rFonts w:ascii="Cambria Math" w:hAnsi="Cambria Math"/>
                    </w:rPr>
                    <m:t>2</m:t>
                  </m:r>
                </m:sup>
              </m:sSup>
              <m:r>
                <w:rPr>
                  <w:rFonts w:ascii="Cambria Math" w:hAnsi="Cambria Math"/>
                </w:rPr>
                <m:t>-mg</m:t>
              </m:r>
              <m:r>
                <m:rPr>
                  <m:sty m:val="p"/>
                </m:rPr>
                <w:rPr>
                  <w:rFonts w:ascii="Cambria Math" w:hAnsi="Cambria Math"/>
                </w:rPr>
                <m:t>sin</m:t>
              </m:r>
              <m:r>
                <w:rPr>
                  <w:rFonts w:ascii="Cambria Math" w:hAnsi="Cambria Math"/>
                </w:rPr>
                <m:t>⁡θ</m:t>
              </m:r>
            </m:num>
            <m:den>
              <m:d>
                <m:dPr>
                  <m:ctrlPr>
                    <w:rPr>
                      <w:rFonts w:ascii="Cambria Math" w:hAnsi="Cambria Math"/>
                    </w:rPr>
                  </m:ctrlPr>
                </m:dPr>
                <m:e>
                  <m:r>
                    <w:rPr>
                      <w:rFonts w:ascii="Cambria Math" w:hAnsi="Cambria Math"/>
                    </w:rPr>
                    <m:t>J/</m:t>
                  </m:r>
                  <m:sSup>
                    <m:sSupPr>
                      <m:ctrlPr>
                        <w:rPr>
                          <w:rFonts w:ascii="Cambria Math" w:hAnsi="Cambria Math"/>
                        </w:rPr>
                      </m:ctrlPr>
                    </m:sSupPr>
                    <m:e>
                      <m:r>
                        <w:rPr>
                          <w:rFonts w:ascii="Cambria Math" w:hAnsi="Cambria Math"/>
                        </w:rPr>
                        <m:t>R</m:t>
                      </m:r>
                    </m:e>
                    <m:sup>
                      <m:r>
                        <w:rPr>
                          <w:rFonts w:ascii="Cambria Math" w:hAnsi="Cambria Math"/>
                        </w:rPr>
                        <m:t>2</m:t>
                      </m:r>
                    </m:sup>
                  </m:sSup>
                </m:e>
              </m:d>
              <m:r>
                <w:rPr>
                  <w:rFonts w:ascii="Cambria Math" w:hAnsi="Cambria Math"/>
                </w:rPr>
                <m:t>+m</m:t>
              </m:r>
            </m:den>
          </m:f>
        </m:oMath>
      </m:oMathPara>
    </w:p>
    <w:p w:rsidR="00D94474" w:rsidRDefault="00D94474" w:rsidP="00D94474">
      <w:pPr>
        <w:spacing w:after="240"/>
      </w:pPr>
      <w:r>
        <w:t xml:space="preserve">trong đó: </w:t>
      </w:r>
    </w:p>
    <w:p w:rsidR="00D94474" w:rsidRDefault="00D94474" w:rsidP="000479EB">
      <w:pPr>
        <w:pStyle w:val="ListParagraph"/>
        <w:numPr>
          <w:ilvl w:val="0"/>
          <w:numId w:val="3"/>
        </w:numPr>
        <w:spacing w:after="240"/>
      </w:pPr>
      <m:oMath>
        <m:r>
          <w:rPr>
            <w:rFonts w:ascii="Cambria Math" w:hAnsi="Cambria Math"/>
          </w:rPr>
          <m:t>u</m:t>
        </m:r>
      </m:oMath>
      <w:r>
        <w:t xml:space="preserve"> : moment tác động vào trục quay</w:t>
      </w:r>
    </w:p>
    <w:p w:rsidR="00D94474" w:rsidRDefault="00D94474" w:rsidP="000479EB">
      <w:pPr>
        <w:pStyle w:val="ListParagraph"/>
        <w:numPr>
          <w:ilvl w:val="0"/>
          <w:numId w:val="3"/>
        </w:numPr>
        <w:spacing w:after="240"/>
      </w:pPr>
      <m:oMath>
        <m:r>
          <w:rPr>
            <w:rFonts w:ascii="Cambria Math" w:hAnsi="Cambria Math"/>
          </w:rPr>
          <m:t>θ</m:t>
        </m:r>
      </m:oMath>
      <w:r>
        <w:t xml:space="preserve"> (rad): góc tạo bởi thanh và phương nằm ngang</w:t>
      </w:r>
    </w:p>
    <w:p w:rsidR="00D94474" w:rsidRDefault="00D94474" w:rsidP="000479EB">
      <w:pPr>
        <w:pStyle w:val="ListParagraph"/>
        <w:numPr>
          <w:ilvl w:val="0"/>
          <w:numId w:val="3"/>
        </w:numPr>
        <w:spacing w:after="240"/>
      </w:pPr>
      <m:oMath>
        <m:r>
          <w:rPr>
            <w:rFonts w:ascii="Cambria Math" w:hAnsi="Cambria Math"/>
          </w:rPr>
          <m:t>x</m:t>
        </m:r>
        <m:r>
          <m:rPr>
            <m:sty m:val="p"/>
          </m:rPr>
          <w:rPr>
            <w:rFonts w:ascii="Cambria Math" w:hAnsi="Cambria Math"/>
          </w:rPr>
          <m:t>(</m:t>
        </m:r>
        <m:r>
          <m:rPr>
            <m:nor/>
          </m:rPr>
          <m:t xml:space="preserve"> </m:t>
        </m:r>
        <m:r>
          <m:rPr>
            <m:sty m:val="p"/>
          </m:rPr>
          <w:rPr>
            <w:rFonts w:ascii="Cambria Math" w:hAnsi="Cambria Math"/>
          </w:rPr>
          <m:t>m)</m:t>
        </m:r>
      </m:oMath>
      <w:r>
        <w:t xml:space="preserve"> : vị trí bóng trên thanh</w:t>
      </w:r>
    </w:p>
    <w:p w:rsidR="00D94474" w:rsidRDefault="00D94474" w:rsidP="000479EB">
      <w:pPr>
        <w:pStyle w:val="ListParagraph"/>
        <w:numPr>
          <w:ilvl w:val="0"/>
          <w:numId w:val="3"/>
        </w:numPr>
        <w:spacing w:after="240"/>
      </w:pPr>
      <m:oMath>
        <m:r>
          <w:rPr>
            <w:rFonts w:ascii="Cambria Math" w:hAnsi="Cambria Math"/>
          </w:rPr>
          <m:t>m</m:t>
        </m:r>
        <m:r>
          <m:rPr>
            <m:sty m:val="p"/>
          </m:rPr>
          <w:rPr>
            <w:rFonts w:ascii="Cambria Math" w:hAnsi="Cambria Math"/>
          </w:rPr>
          <m:t>(</m:t>
        </m:r>
        <m:r>
          <m:rPr>
            <m:nor/>
          </m:rPr>
          <m:t xml:space="preserve"> </m:t>
        </m:r>
        <m:r>
          <m:rPr>
            <m:sty m:val="p"/>
          </m:rPr>
          <w:rPr>
            <w:rFonts w:ascii="Cambria Math" w:hAnsi="Cambria Math"/>
          </w:rPr>
          <m:t>kg)</m:t>
        </m:r>
      </m:oMath>
      <w:r>
        <w:t xml:space="preserve"> : khối lượng của bóng</w:t>
      </w:r>
    </w:p>
    <w:p w:rsidR="00D94474" w:rsidRDefault="00D94474" w:rsidP="000479EB">
      <w:pPr>
        <w:pStyle w:val="ListParagraph"/>
        <w:numPr>
          <w:ilvl w:val="0"/>
          <w:numId w:val="3"/>
        </w:numPr>
        <w:spacing w:after="240"/>
      </w:pPr>
      <m:oMath>
        <m:r>
          <w:rPr>
            <w:rFonts w:ascii="Cambria Math" w:hAnsi="Cambria Math"/>
          </w:rPr>
          <m:t>J</m:t>
        </m:r>
        <m:d>
          <m:dPr>
            <m:ctrlPr>
              <w:rPr>
                <w:rFonts w:ascii="Cambria Math" w:hAnsi="Cambria Math"/>
              </w:rPr>
            </m:ctrlPr>
          </m:dPr>
          <m:e>
            <m:sSup>
              <m:sSupPr>
                <m:ctrlPr>
                  <w:rPr>
                    <w:rFonts w:ascii="Cambria Math" w:hAnsi="Cambria Math"/>
                  </w:rPr>
                </m:ctrlPr>
              </m:sSupPr>
              <m:e>
                <m:r>
                  <m:rPr>
                    <m:sty m:val="p"/>
                  </m:rPr>
                  <w:rPr>
                    <w:rFonts w:ascii="Cambria Math" w:hAnsi="Cambria Math"/>
                  </w:rPr>
                  <m:t>kgm</m:t>
                </m:r>
              </m:e>
              <m:sup>
                <m:r>
                  <m:rPr>
                    <m:sty m:val="p"/>
                  </m:rPr>
                  <w:rPr>
                    <w:rFonts w:ascii="Cambria Math" w:hAnsi="Cambria Math"/>
                  </w:rPr>
                  <m:t>2</m:t>
                </m:r>
              </m:sup>
            </m:sSup>
          </m:e>
        </m:d>
      </m:oMath>
      <w:r>
        <w:t xml:space="preserve"> : momen quán tính của bóng</w:t>
      </w:r>
    </w:p>
    <w:p w:rsidR="00D94474" w:rsidRDefault="00D94474" w:rsidP="000479EB">
      <w:pPr>
        <w:pStyle w:val="ListParagraph"/>
        <w:numPr>
          <w:ilvl w:val="0"/>
          <w:numId w:val="3"/>
        </w:numPr>
        <w:spacing w:after="240"/>
      </w:pPr>
      <m:oMath>
        <m:r>
          <w:rPr>
            <w:rFonts w:ascii="Cambria Math" w:hAnsi="Cambria Math"/>
          </w:rPr>
          <m:t>R</m:t>
        </m:r>
        <m:r>
          <m:rPr>
            <m:sty m:val="p"/>
          </m:rPr>
          <w:rPr>
            <w:rFonts w:ascii="Cambria Math" w:hAnsi="Cambria Math"/>
          </w:rPr>
          <m:t>(</m:t>
        </m:r>
        <m:r>
          <m:rPr>
            <m:nor/>
          </m:rPr>
          <m:t xml:space="preserve"> </m:t>
        </m:r>
        <m:r>
          <m:rPr>
            <m:sty m:val="p"/>
          </m:rPr>
          <w:rPr>
            <w:rFonts w:ascii="Cambria Math" w:hAnsi="Cambria Math"/>
          </w:rPr>
          <m:t>m)</m:t>
        </m:r>
      </m:oMath>
      <w:r>
        <w:t xml:space="preserve"> : </w:t>
      </w:r>
      <w:r w:rsidR="009B3C20">
        <w:t>bán</w:t>
      </w:r>
      <w:r>
        <w:t xml:space="preserve"> kính bóng</w:t>
      </w:r>
    </w:p>
    <w:p w:rsidR="00D94474" w:rsidRDefault="004B7A9D" w:rsidP="000479EB">
      <w:pPr>
        <w:pStyle w:val="ListParagraph"/>
        <w:numPr>
          <w:ilvl w:val="0"/>
          <w:numId w:val="3"/>
        </w:numPr>
        <w:spacing w:after="240"/>
      </w:pPr>
      <m:oMath>
        <m:sSub>
          <m:sSubPr>
            <m:ctrlPr>
              <w:rPr>
                <w:rFonts w:ascii="Cambria Math" w:hAnsi="Cambria Math"/>
              </w:rPr>
            </m:ctrlPr>
          </m:sSubPr>
          <m:e>
            <m:r>
              <w:rPr>
                <w:rFonts w:ascii="Cambria Math" w:hAnsi="Cambria Math"/>
              </w:rPr>
              <m:t>J</m:t>
            </m:r>
          </m:e>
          <m:sub>
            <m:r>
              <w:rPr>
                <w:rFonts w:ascii="Cambria Math" w:hAnsi="Cambria Math"/>
              </w:rPr>
              <m:t>B</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kgm</m:t>
                </m:r>
              </m:e>
              <m:sup>
                <m:r>
                  <m:rPr>
                    <m:sty m:val="p"/>
                  </m:rPr>
                  <w:rPr>
                    <w:rFonts w:ascii="Cambria Math" w:hAnsi="Cambria Math"/>
                  </w:rPr>
                  <m:t>2</m:t>
                </m:r>
              </m:sup>
            </m:sSup>
          </m:e>
        </m:d>
      </m:oMath>
      <w:r w:rsidR="00D94474">
        <w:t xml:space="preserve"> : momen quán tính của thanh</w:t>
      </w:r>
    </w:p>
    <w:p w:rsidR="00D94474" w:rsidRDefault="00D94474" w:rsidP="000479EB">
      <w:pPr>
        <w:pStyle w:val="ListParagraph"/>
        <w:numPr>
          <w:ilvl w:val="0"/>
          <w:numId w:val="3"/>
        </w:numPr>
        <w:spacing w:after="240"/>
      </w:pPr>
      <m:oMath>
        <m:r>
          <w:rPr>
            <w:rFonts w:ascii="Cambria Math" w:hAnsi="Cambria Math"/>
          </w:rPr>
          <m:t>g</m:t>
        </m:r>
        <m:r>
          <m:rPr>
            <m:sty m:val="p"/>
          </m:rPr>
          <w:rPr>
            <w:rFonts w:ascii="Cambria Math" w:hAnsi="Cambria Math"/>
          </w:rPr>
          <m:t>=9.81</m:t>
        </m:r>
        <m:d>
          <m:dPr>
            <m:ctrlPr>
              <w:rPr>
                <w:rFonts w:ascii="Cambria Math" w:hAnsi="Cambria Math"/>
              </w:rPr>
            </m:ctrlPr>
          </m:dPr>
          <m:e>
            <m:r>
              <m:rPr>
                <m:nor/>
              </m: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e>
        </m:d>
      </m:oMath>
      <w:r>
        <w:t xml:space="preserve"> : gia tốc trọng trường</w:t>
      </w:r>
    </w:p>
    <w:p w:rsidR="00D94474" w:rsidRDefault="00D94474" w:rsidP="00D94474">
      <w:pPr>
        <w:spacing w:after="240"/>
      </w:pPr>
      <w:r>
        <w:br/>
        <w:t>(Giá trị thông số cụ thể tương ứng với mã số học viên cho trong bảng 1 )</w:t>
      </w:r>
    </w:p>
    <w:p w:rsidR="00D94474" w:rsidRDefault="004B7A9D" w:rsidP="00D94474">
      <w:pPr>
        <w:spacing w:after="240"/>
      </w:pPr>
      <m:oMathPara>
        <m:oMathParaPr>
          <m:jc m:val="left"/>
        </m:oMathParaPr>
        <m:oMath>
          <m:bar>
            <m:barPr>
              <m:ctrlPr>
                <w:rPr>
                  <w:rFonts w:ascii="Cambria Math" w:hAnsi="Cambria Math"/>
                  <w:b/>
                </w:rPr>
              </m:ctrlPr>
            </m:barPr>
            <m:e>
              <m:r>
                <m:rPr>
                  <m:nor/>
                </m:rPr>
                <w:rPr>
                  <w:b/>
                </w:rPr>
                <m:t> Yêu cầu: </m:t>
              </m:r>
            </m:e>
          </m:bar>
          <m:r>
            <m:rPr>
              <m:sty m:val="p"/>
            </m:rPr>
            <w:br/>
          </m:r>
        </m:oMath>
      </m:oMathPara>
      <w:r w:rsidR="00D94474">
        <w:t xml:space="preserve">Thiết kế bộ điều khiển mờ điều khiển hệ bóng và thanh về vị trí cân bằng nằm ngang từ trạng thái đầu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0</m:t>
            </m:r>
          </m:sub>
        </m:sSub>
        <m:r>
          <m:rPr>
            <m:sty m:val="p"/>
          </m:rPr>
          <w:rPr>
            <w:rFonts w:ascii="Cambria Math" w:hAnsi="Cambria Math"/>
          </w:rPr>
          <m:t>=0</m:t>
        </m:r>
        <m:d>
          <m:dPr>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00D94474">
        <w:t xml:space="preserve"> và </w:t>
      </w: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rsidR="00D94474">
        <w:t xml:space="preserve"> xem bảng 1</w:t>
      </w:r>
      <m:oMath>
        <m:r>
          <m:rPr>
            <m:sty m:val="p"/>
          </m:rPr>
          <w:rPr>
            <w:rFonts w:ascii="Cambria Math" w:hAnsi="Cambria Math"/>
          </w:rPr>
          <m:t>)</m:t>
        </m:r>
      </m:oMath>
      <w:r w:rsidR="00D94474">
        <w:t xml:space="preserve">. Mô phỏng </w:t>
      </w:r>
      <w:r w:rsidR="00D94474">
        <w:lastRenderedPageBreak/>
        <w:t>kiểm chứng kết quả thiết kế dùng Matlab</w:t>
      </w:r>
      <w:r w:rsidR="00D94474">
        <w:br/>
        <w:t>Bảng 1: Thông số hệ bóng và thanh</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160" w:type="dxa"/>
          <w:bottom w:w="80" w:type="dxa"/>
          <w:right w:w="160" w:type="dxa"/>
        </w:tblCellMar>
        <w:tblLook w:val="04A0" w:firstRow="1" w:lastRow="0" w:firstColumn="1" w:lastColumn="0" w:noHBand="0" w:noVBand="1"/>
      </w:tblPr>
      <w:tblGrid>
        <w:gridCol w:w="2352"/>
        <w:gridCol w:w="682"/>
        <w:gridCol w:w="1517"/>
        <w:gridCol w:w="970"/>
        <w:gridCol w:w="826"/>
        <w:gridCol w:w="682"/>
        <w:gridCol w:w="772"/>
      </w:tblGrid>
      <w:tr w:rsidR="00D94474" w:rsidTr="00D94474">
        <w:trPr>
          <w:cantSplit/>
          <w:tblCellSpacing w:w="0" w:type="dxa"/>
          <w:jc w:val="center"/>
        </w:trPr>
        <w:tc>
          <w:tcPr>
            <w:tcW w:w="0" w:type="auto"/>
            <w:vAlign w:val="center"/>
          </w:tcPr>
          <w:p w:rsidR="00D94474" w:rsidRDefault="00D94474" w:rsidP="00D94474">
            <w:r>
              <w:t>Chữ số TT/ MSHV</w:t>
            </w:r>
          </w:p>
        </w:tc>
        <w:tc>
          <w:tcPr>
            <w:tcW w:w="0" w:type="auto"/>
            <w:vAlign w:val="center"/>
          </w:tcPr>
          <w:p w:rsidR="00D94474" w:rsidRDefault="00D94474" w:rsidP="00D94474">
            <w:pPr>
              <w:jc w:val="center"/>
            </w:pPr>
            <m:oMathPara>
              <m:oMathParaPr>
                <m:jc m:val="center"/>
              </m:oMathParaPr>
              <m:oMath>
                <m:r>
                  <w:rPr>
                    <w:rFonts w:ascii="Cambria Math" w:hAnsi="Cambria Math"/>
                  </w:rPr>
                  <m:t>m</m:t>
                </m:r>
              </m:oMath>
            </m:oMathPara>
          </w:p>
        </w:tc>
        <w:tc>
          <w:tcPr>
            <w:tcW w:w="0" w:type="auto"/>
            <w:vAlign w:val="center"/>
          </w:tcPr>
          <w:p w:rsidR="00D94474" w:rsidRDefault="00D94474" w:rsidP="00D94474">
            <w:pPr>
              <w:jc w:val="center"/>
            </w:pPr>
            <m:oMathPara>
              <m:oMathParaPr>
                <m:jc m:val="center"/>
              </m:oMathParaPr>
              <m:oMath>
                <m:r>
                  <w:rPr>
                    <w:rFonts w:ascii="Cambria Math" w:hAnsi="Cambria Math"/>
                  </w:rPr>
                  <m:t>J</m:t>
                </m:r>
              </m:oMath>
            </m:oMathPara>
          </w:p>
        </w:tc>
        <w:tc>
          <w:tcPr>
            <w:tcW w:w="0" w:type="auto"/>
            <w:vAlign w:val="center"/>
          </w:tcPr>
          <w:p w:rsidR="00D94474" w:rsidRDefault="00D94474" w:rsidP="00D94474">
            <w:pPr>
              <w:jc w:val="center"/>
            </w:pPr>
            <m:oMathPara>
              <m:oMathParaPr>
                <m:jc m:val="center"/>
              </m:oMathParaPr>
              <m:oMath>
                <m:r>
                  <w:rPr>
                    <w:rFonts w:ascii="Cambria Math" w:hAnsi="Cambria Math"/>
                  </w:rPr>
                  <m:t>R</m:t>
                </m:r>
              </m:oMath>
            </m:oMathPara>
          </w:p>
        </w:tc>
        <w:tc>
          <w:tcPr>
            <w:tcW w:w="0" w:type="auto"/>
            <w:vAlign w:val="center"/>
          </w:tcPr>
          <w:p w:rsidR="00D94474" w:rsidRDefault="004B7A9D" w:rsidP="00D94474">
            <w:pPr>
              <w:jc w:val="center"/>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B</m:t>
                    </m:r>
                  </m:sub>
                </m:sSub>
              </m:oMath>
            </m:oMathPara>
          </w:p>
        </w:tc>
        <w:tc>
          <w:tcPr>
            <w:tcW w:w="0" w:type="auto"/>
            <w:vAlign w:val="center"/>
          </w:tcPr>
          <w:p w:rsidR="00D94474" w:rsidRDefault="004B7A9D" w:rsidP="00D94474">
            <w:pPr>
              <w:jc w:val="cente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m:oMathPara>
          </w:p>
        </w:tc>
        <w:tc>
          <w:tcPr>
            <w:tcW w:w="0" w:type="auto"/>
            <w:vAlign w:val="center"/>
          </w:tcPr>
          <w:p w:rsidR="00D94474" w:rsidRDefault="004B7A9D" w:rsidP="00D94474">
            <w:pPr>
              <w:jc w:val="center"/>
            </w:pPr>
            <m:oMathPara>
              <m:oMathParaPr>
                <m:jc m:val="center"/>
              </m:oMathParaP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r>
      <w:tr w:rsidR="00D94474" w:rsidTr="00D94474">
        <w:trPr>
          <w:cantSplit/>
          <w:tblCellSpacing w:w="0" w:type="dxa"/>
          <w:jc w:val="center"/>
        </w:trPr>
        <w:tc>
          <w:tcPr>
            <w:tcW w:w="0" w:type="auto"/>
            <w:vAlign w:val="center"/>
          </w:tcPr>
          <w:p w:rsidR="00D94474" w:rsidRDefault="00D94474" w:rsidP="005D39B8">
            <w:r>
              <w:t>3</w:t>
            </w:r>
          </w:p>
        </w:tc>
        <w:tc>
          <w:tcPr>
            <w:tcW w:w="0" w:type="auto"/>
            <w:vAlign w:val="center"/>
          </w:tcPr>
          <w:p w:rsidR="00D94474" w:rsidRDefault="00D94474" w:rsidP="005D39B8">
            <m:oMathPara>
              <m:oMathParaPr>
                <m:jc m:val="left"/>
              </m:oMathParaPr>
              <m:oMath>
                <m:r>
                  <m:rPr>
                    <m:sty m:val="p"/>
                  </m:rPr>
                  <w:rPr>
                    <w:rFonts w:ascii="Cambria Math" w:hAnsi="Cambria Math"/>
                  </w:rPr>
                  <m:t>0.3</m:t>
                </m:r>
              </m:oMath>
            </m:oMathPara>
          </w:p>
        </w:tc>
        <w:tc>
          <w:tcPr>
            <w:tcW w:w="0" w:type="auto"/>
            <w:vAlign w:val="center"/>
          </w:tcPr>
          <w:p w:rsidR="00D94474" w:rsidRDefault="00D94474" w:rsidP="005D39B8">
            <m:oMathPara>
              <m:oMathParaPr>
                <m:jc m:val="left"/>
              </m:oMathParaPr>
              <m:oMath>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c>
          <w:tcPr>
            <w:tcW w:w="0" w:type="auto"/>
            <w:vAlign w:val="center"/>
          </w:tcPr>
          <w:p w:rsidR="00D94474" w:rsidRDefault="00D94474" w:rsidP="005D39B8">
            <m:oMathPara>
              <m:oMathParaPr>
                <m:jc m:val="left"/>
              </m:oMathParaPr>
              <m:oMath>
                <m:r>
                  <m:rPr>
                    <m:sty m:val="p"/>
                  </m:rPr>
                  <w:rPr>
                    <w:rFonts w:ascii="Cambria Math" w:hAnsi="Cambria Math"/>
                  </w:rPr>
                  <m:t>0.030</m:t>
                </m:r>
              </m:oMath>
            </m:oMathPara>
          </w:p>
        </w:tc>
        <w:tc>
          <w:tcPr>
            <w:tcW w:w="0" w:type="auto"/>
            <w:vAlign w:val="center"/>
          </w:tcPr>
          <w:p w:rsidR="00D94474" w:rsidRDefault="00D94474" w:rsidP="005D39B8">
            <m:oMathPara>
              <m:oMathParaPr>
                <m:jc m:val="left"/>
              </m:oMathParaPr>
              <m:oMath>
                <m:r>
                  <m:rPr>
                    <m:sty m:val="p"/>
                  </m:rPr>
                  <w:rPr>
                    <w:rFonts w:ascii="Cambria Math" w:hAnsi="Cambria Math"/>
                  </w:rPr>
                  <m:t>0.20</m:t>
                </m:r>
              </m:oMath>
            </m:oMathPara>
          </w:p>
        </w:tc>
        <w:tc>
          <w:tcPr>
            <w:tcW w:w="0" w:type="auto"/>
            <w:vAlign w:val="center"/>
          </w:tcPr>
          <w:p w:rsidR="00D94474" w:rsidRDefault="00D94474" w:rsidP="005D39B8">
            <m:oMathPara>
              <m:oMathParaPr>
                <m:jc m:val="left"/>
              </m:oMathParaPr>
              <m:oMath>
                <m:r>
                  <m:rPr>
                    <m:sty m:val="p"/>
                  </m:rPr>
                  <w:rPr>
                    <w:rFonts w:ascii="Cambria Math" w:hAnsi="Cambria Math"/>
                  </w:rPr>
                  <m:t>0.4</m:t>
                </m:r>
              </m:oMath>
            </m:oMathPara>
          </w:p>
        </w:tc>
        <w:tc>
          <w:tcPr>
            <w:tcW w:w="0" w:type="auto"/>
            <w:vAlign w:val="center"/>
          </w:tcPr>
          <w:p w:rsidR="00D94474" w:rsidRDefault="00D94474" w:rsidP="005D39B8">
            <m:oMathPara>
              <m:oMathParaPr>
                <m:jc m:val="left"/>
              </m:oMathParaPr>
              <m:oMath>
                <m:r>
                  <w:rPr>
                    <w:rFonts w:ascii="Cambria Math" w:hAnsi="Cambria Math"/>
                  </w:rPr>
                  <m:t>π</m:t>
                </m:r>
                <m:r>
                  <m:rPr>
                    <m:sty m:val="p"/>
                  </m:rPr>
                  <w:rPr>
                    <w:rFonts w:ascii="Cambria Math" w:hAnsi="Cambria Math"/>
                  </w:rPr>
                  <m:t>/4</m:t>
                </m:r>
              </m:oMath>
            </m:oMathPara>
          </w:p>
        </w:tc>
      </w:tr>
    </w:tbl>
    <w:p w:rsidR="004C6232" w:rsidRDefault="004C6232" w:rsidP="004F7B30">
      <w:pPr>
        <w:pStyle w:val="Content"/>
      </w:pPr>
    </w:p>
    <w:p w:rsidR="00F67911" w:rsidRDefault="00F67911">
      <w:pPr>
        <w:spacing w:line="240" w:lineRule="auto"/>
      </w:pPr>
      <w:r>
        <w:br w:type="page"/>
      </w:r>
    </w:p>
    <w:p w:rsidR="00F67911" w:rsidRDefault="00F955F8" w:rsidP="00F67911">
      <w:pPr>
        <w:spacing w:after="120" w:line="240" w:lineRule="atLeast"/>
      </w:pPr>
      <w:r>
        <w:rPr>
          <w:b/>
        </w:rPr>
        <w:lastRenderedPageBreak/>
        <w:t>Bài làm:</w:t>
      </w:r>
    </w:p>
    <w:p w:rsidR="00F955F8" w:rsidRDefault="00F955F8" w:rsidP="00F67911">
      <w:pPr>
        <w:spacing w:after="120" w:line="240" w:lineRule="atLeast"/>
      </w:pPr>
    </w:p>
    <w:p w:rsidR="00F955F8" w:rsidRDefault="00CB364C" w:rsidP="00F67911">
      <w:pPr>
        <w:spacing w:after="120" w:line="240" w:lineRule="atLeast"/>
      </w:pPr>
      <w:r>
        <w:t>Các bước giải quyết yêu cầu được thực hiện như sau:</w:t>
      </w:r>
    </w:p>
    <w:p w:rsidR="00CB364C" w:rsidRDefault="00CB364C" w:rsidP="00CB364C">
      <w:pPr>
        <w:pStyle w:val="Heading2"/>
      </w:pPr>
      <w:r>
        <w:t>Xây dựng mô hình mô phỏng cho đối tượng Ball&amp;Beam</w:t>
      </w:r>
    </w:p>
    <w:p w:rsidR="00CB364C" w:rsidRDefault="00CB364C" w:rsidP="000479EB">
      <w:pPr>
        <w:numPr>
          <w:ilvl w:val="0"/>
          <w:numId w:val="5"/>
        </w:numPr>
        <w:spacing w:after="120" w:line="240" w:lineRule="atLeast"/>
      </w:pPr>
      <w:r>
        <w:t>Tín hiệu vào</w:t>
      </w:r>
      <w:r w:rsidR="005F52B5">
        <w:t xml:space="preserve"> </w:t>
      </w:r>
      <m:oMath>
        <m:r>
          <w:rPr>
            <w:rFonts w:ascii="Cambria Math" w:hAnsi="Cambria Math"/>
          </w:rPr>
          <m:t>u</m:t>
        </m:r>
      </m:oMath>
      <w:r>
        <w:t xml:space="preserve"> </w:t>
      </w:r>
      <w:r w:rsidR="005F52B5">
        <w:t>là momen tác động vào trục quay</w:t>
      </w:r>
      <w:r>
        <w:t>.</w:t>
      </w:r>
    </w:p>
    <w:p w:rsidR="00CB364C" w:rsidRDefault="00CB364C" w:rsidP="000479EB">
      <w:pPr>
        <w:numPr>
          <w:ilvl w:val="0"/>
          <w:numId w:val="5"/>
        </w:numPr>
        <w:spacing w:after="120" w:line="240" w:lineRule="atLeast"/>
      </w:pPr>
      <w:r>
        <w:t xml:space="preserve">Tín hiệu ra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rsidR="005F52B5">
        <w:t xml:space="preserve"> lần lượt là </w:t>
      </w:r>
      <w:r>
        <w:t>góc quay của thanh, vận tốc góc của thanh, vị trí bóng trên</w:t>
      </w:r>
      <w:r w:rsidR="00CE0942">
        <w:t xml:space="preserve"> thanh, vận tốc bóng trên thanh</w:t>
      </w:r>
    </w:p>
    <w:p w:rsidR="005F52B5" w:rsidRDefault="005F52B5" w:rsidP="000479EB">
      <w:pPr>
        <w:numPr>
          <w:ilvl w:val="0"/>
          <w:numId w:val="5"/>
        </w:numPr>
        <w:spacing w:after="120" w:line="240" w:lineRule="atLeast"/>
      </w:pPr>
      <w:r>
        <w:t>G</w:t>
      </w:r>
      <w:r w:rsidR="00CB364C">
        <w:t xml:space="preserve">óc quay </w:t>
      </w:r>
      <w:r>
        <w:t xml:space="preserve">tối đa </w:t>
      </w:r>
      <w:r w:rsidR="00CB364C">
        <w:t xml:space="preserve">của thanh </w:t>
      </w:r>
      <m:oMath>
        <m:r>
          <m:rPr>
            <m:sty m:val="p"/>
          </m:rPr>
          <w:rPr>
            <w:rFonts w:ascii="Cambria Math" w:hAnsi="Cambria Math"/>
          </w:rPr>
          <m:t>[-</m:t>
        </m:r>
        <m:f>
          <m:fPr>
            <m:ctrlPr>
              <w:rPr>
                <w:rFonts w:ascii="Cambria Math" w:hAnsi="Cambria Math"/>
              </w:rPr>
            </m:ctrlPr>
          </m:fPr>
          <m:num>
            <m:r>
              <m:rPr>
                <m:sty m:val="p"/>
              </m:rPr>
              <w:rPr>
                <w:rFonts w:ascii="Cambria Math" w:hAnsi="Cambria Math"/>
              </w:rPr>
              <m:t>pi</m:t>
            </m:r>
          </m:num>
          <m:den>
            <m:r>
              <m:rPr>
                <m:sty m:val="p"/>
              </m:rPr>
              <w:rPr>
                <w:rFonts w:ascii="Cambria Math" w:hAnsi="Cambria Math"/>
              </w:rPr>
              <m:t>2</m:t>
            </m:r>
          </m:den>
        </m:f>
        <m:r>
          <w:rPr>
            <w:rFonts w:ascii="Cambria Math" w:hAnsi="Cambria Math"/>
          </w:rPr>
          <m:t xml:space="preserve">   </m:t>
        </m:r>
        <m:f>
          <m:fPr>
            <m:ctrlPr>
              <w:rPr>
                <w:rFonts w:ascii="Cambria Math" w:hAnsi="Cambria Math"/>
              </w:rPr>
            </m:ctrlPr>
          </m:fPr>
          <m:num>
            <m:r>
              <m:rPr>
                <m:sty m:val="p"/>
              </m:rPr>
              <w:rPr>
                <w:rFonts w:ascii="Cambria Math" w:hAnsi="Cambria Math"/>
              </w:rPr>
              <m:t>pi</m:t>
            </m:r>
          </m:num>
          <m:den>
            <m:r>
              <m:rPr>
                <m:sty m:val="p"/>
              </m:rPr>
              <w:rPr>
                <w:rFonts w:ascii="Cambria Math" w:hAnsi="Cambria Math"/>
              </w:rPr>
              <m:t>2</m:t>
            </m:r>
          </m:den>
        </m:f>
        <m:r>
          <m:rPr>
            <m:sty m:val="p"/>
          </m:rPr>
          <w:rPr>
            <w:rFonts w:ascii="Cambria Math" w:hAnsi="Cambria Math"/>
          </w:rPr>
          <m:t>]</m:t>
        </m:r>
      </m:oMath>
    </w:p>
    <w:p w:rsidR="00CB364C" w:rsidRDefault="00CB364C" w:rsidP="005F52B5">
      <w:pPr>
        <w:spacing w:after="120" w:line="240" w:lineRule="atLeast"/>
      </w:pPr>
      <w:r>
        <w:br/>
        <w:t xml:space="preserve">Từ hai phương trình trạng thái, ta xây dựng mô hình mô phỏng cho hệ </w:t>
      </w:r>
      <w:r w:rsidR="00C43575">
        <w:t>với</w:t>
      </w:r>
      <w:r>
        <w:t>:</w:t>
      </w:r>
    </w:p>
    <w:p w:rsidR="005A0E98" w:rsidRPr="005A0E98" w:rsidRDefault="004B7A9D" w:rsidP="00CB364C">
      <w:pPr>
        <w:spacing w:after="240"/>
      </w:pPr>
      <m:oMathPara>
        <m:oMathParaPr>
          <m:jc m:val="left"/>
        </m:oMathParaPr>
        <m:oMath>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-2</m:t>
              </m:r>
              <m:r>
                <w:rPr>
                  <w:rFonts w:ascii="Cambria Math" w:hAnsi="Cambria Math"/>
                </w:rPr>
                <m:t>mx</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mgx</m:t>
              </m:r>
              <m:r>
                <m:rPr>
                  <m:sty m:val="p"/>
                </m:rPr>
                <w:rPr>
                  <w:rFonts w:ascii="Cambria Math" w:hAnsi="Cambria Math"/>
                </w:rPr>
                <m:t>cos⁡</m:t>
              </m:r>
              <m:r>
                <w:rPr>
                  <w:rFonts w:ascii="Cambria Math" w:hAnsi="Cambria Math"/>
                </w:rPr>
                <m:t>θ</m:t>
              </m:r>
            </m:num>
            <m:den>
              <m:sSub>
                <m:sSubPr>
                  <m:ctrlPr>
                    <w:rPr>
                      <w:rFonts w:ascii="Cambria Math" w:hAnsi="Cambria Math"/>
                    </w:rPr>
                  </m:ctrlPr>
                </m:sSubPr>
                <m:e>
                  <m:r>
                    <w:rPr>
                      <w:rFonts w:ascii="Cambria Math" w:hAnsi="Cambria Math"/>
                    </w:rPr>
                    <m:t>J</m:t>
                  </m:r>
                </m:e>
                <m:sub>
                  <m:r>
                    <w:rPr>
                      <w:rFonts w:ascii="Cambria Math" w:hAnsi="Cambria Math"/>
                    </w:rPr>
                    <m:t>B</m:t>
                  </m:r>
                </m:sub>
              </m:sSub>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m:oMathPara>
    </w:p>
    <w:p w:rsidR="00CB364C" w:rsidRPr="005F52B5" w:rsidRDefault="004B7A9D" w:rsidP="00CB364C">
      <w:pPr>
        <w:spacing w:after="240"/>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mx</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mg</m:t>
              </m:r>
              <m:r>
                <m:rPr>
                  <m:sty m:val="p"/>
                </m:rPr>
                <w:rPr>
                  <w:rFonts w:ascii="Cambria Math" w:hAnsi="Cambria Math"/>
                </w:rPr>
                <m:t>sin⁡</m:t>
              </m:r>
              <m:r>
                <w:rPr>
                  <w:rFonts w:ascii="Cambria Math" w:hAnsi="Cambria Math"/>
                </w:rPr>
                <m:t>θ</m:t>
              </m:r>
            </m:num>
            <m:den>
              <m:d>
                <m:dPr>
                  <m:ctrlPr>
                    <w:rPr>
                      <w:rFonts w:ascii="Cambria Math" w:hAnsi="Cambria Math"/>
                    </w:rPr>
                  </m:ctrlPr>
                </m:dPr>
                <m:e>
                  <m:r>
                    <w:rPr>
                      <w:rFonts w:ascii="Cambria Math" w:hAnsi="Cambria Math"/>
                    </w:rPr>
                    <m:t>J</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r>
                <m:rPr>
                  <m:sty m:val="p"/>
                </m:rPr>
                <w:rPr>
                  <w:rFonts w:ascii="Cambria Math" w:hAnsi="Cambria Math"/>
                </w:rPr>
                <m:t>+</m:t>
              </m:r>
              <m:r>
                <w:rPr>
                  <w:rFonts w:ascii="Cambria Math" w:hAnsi="Cambria Math"/>
                </w:rPr>
                <m:t>m</m:t>
              </m:r>
            </m:den>
          </m:f>
        </m:oMath>
      </m:oMathPara>
    </w:p>
    <w:p w:rsidR="00C43575" w:rsidRDefault="00A51B82" w:rsidP="00C43575">
      <w:pPr>
        <w:pStyle w:val="Content"/>
        <w:keepNext/>
      </w:pPr>
      <w:r w:rsidRPr="00A51B82">
        <w:rPr>
          <w:noProof/>
        </w:rPr>
        <w:drawing>
          <wp:inline distT="0" distB="0" distL="0" distR="0" wp14:anchorId="646CE43B" wp14:editId="28A9D713">
            <wp:extent cx="5580380" cy="24974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497455"/>
                    </a:xfrm>
                    <a:prstGeom prst="rect">
                      <a:avLst/>
                    </a:prstGeom>
                  </pic:spPr>
                </pic:pic>
              </a:graphicData>
            </a:graphic>
          </wp:inline>
        </w:drawing>
      </w:r>
    </w:p>
    <w:p w:rsidR="00CA124E" w:rsidRDefault="009B3C20" w:rsidP="00CA124E">
      <w:pPr>
        <w:rPr>
          <w:lang w:eastAsia="x-none"/>
        </w:rPr>
      </w:pPr>
      <w:r>
        <w:rPr>
          <w:lang w:eastAsia="x-none"/>
        </w:rPr>
        <w:t>Các thông số của hệ được chọn như sau:</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m=0.3</m:t>
        </m:r>
      </m:oMath>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J=</m:t>
        </m:r>
        <m:sSup>
          <m:sSupPr>
            <m:ctrlPr>
              <w:rPr>
                <w:rFonts w:ascii="Cambria Math" w:hAnsi="Cambria Math"/>
                <w:i/>
              </w:rPr>
            </m:ctrlPr>
          </m:sSupPr>
          <m:e>
            <m:r>
              <w:rPr>
                <w:rFonts w:ascii="Cambria Math" w:hAnsi="Cambria Math"/>
              </w:rPr>
              <m:t>2×10</m:t>
            </m:r>
          </m:e>
          <m:sup>
            <m:r>
              <w:rPr>
                <w:rFonts w:ascii="Cambria Math" w:hAnsi="Cambria Math"/>
              </w:rPr>
              <m:t>-5</m:t>
            </m:r>
          </m:sup>
        </m:sSup>
      </m:oMath>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R=0.</m:t>
        </m:r>
      </m:oMath>
      <w:r w:rsidR="004A3823">
        <w:rPr>
          <w:rFonts w:ascii="Cambria Math" w:hAnsi="Cambria Math"/>
        </w:rPr>
        <w:t>03</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JB=0.</m:t>
        </m:r>
      </m:oMath>
      <w:r w:rsidR="004A3823">
        <w:rPr>
          <w:rFonts w:ascii="Cambria Math" w:hAnsi="Cambria Math"/>
        </w:rPr>
        <w:t>2</w:t>
      </w:r>
      <w:r>
        <w:rPr>
          <w:rFonts w:ascii="Cambria Math" w:hAnsi="Cambria Math"/>
        </w:rPr>
        <w:t xml:space="preserve"> </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g=9.</m:t>
        </m:r>
      </m:oMath>
      <w:r>
        <w:rPr>
          <w:rFonts w:ascii="Cambria Math" w:hAnsi="Cambria Math"/>
        </w:rPr>
        <w:t>81</w:t>
      </w:r>
    </w:p>
    <w:p w:rsidR="009B3C20" w:rsidRDefault="004A3823" w:rsidP="004A3823">
      <w:pPr>
        <w:spacing w:after="240"/>
        <w:rPr>
          <w:rFonts w:ascii="Cambria Math" w:hAnsi="Cambria Math"/>
        </w:rPr>
      </w:pPr>
      <w:r>
        <w:rPr>
          <w:rFonts w:ascii="Cambria Math" w:hAnsi="Cambria Math"/>
        </w:rPr>
        <w:t>Trạng thái ban đầu của hệ thống:</w:t>
      </w:r>
    </w:p>
    <w:p w:rsidR="004A3823" w:rsidRPr="004A3823" w:rsidRDefault="004B7A9D" w:rsidP="000479EB">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=0.4</m:t>
        </m:r>
      </m:oMath>
    </w:p>
    <w:p w:rsidR="004A3823" w:rsidRPr="001560EA" w:rsidRDefault="004B7A9D" w:rsidP="000479EB">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w:p>
    <w:p w:rsidR="007F5F04" w:rsidRDefault="00451533" w:rsidP="007F5F04">
      <w:pPr>
        <w:keepNext/>
        <w:spacing w:after="240"/>
        <w:jc w:val="center"/>
      </w:pPr>
      <w:r w:rsidRPr="00451533">
        <w:rPr>
          <w:noProof/>
        </w:rPr>
        <w:drawing>
          <wp:inline distT="0" distB="0" distL="0" distR="0" wp14:anchorId="6DDEBFA0" wp14:editId="2CF86C59">
            <wp:extent cx="4040233" cy="46310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233" cy="4631022"/>
                    </a:xfrm>
                    <a:prstGeom prst="rect">
                      <a:avLst/>
                    </a:prstGeom>
                  </pic:spPr>
                </pic:pic>
              </a:graphicData>
            </a:graphic>
          </wp:inline>
        </w:drawing>
      </w:r>
    </w:p>
    <w:p w:rsidR="007F5F04" w:rsidRDefault="009004DC" w:rsidP="009004DC">
      <w:pPr>
        <w:pStyle w:val="Heading2"/>
      </w:pPr>
      <w:r>
        <w:t>Thiết kế bộ điều khiển mờ</w:t>
      </w:r>
    </w:p>
    <w:p w:rsidR="009004DC" w:rsidRDefault="009004DC" w:rsidP="009004DC">
      <w:pPr>
        <w:pStyle w:val="Heading3"/>
      </w:pPr>
      <w:r>
        <w:t>Chọn cá biến ngõ vào và ngõ ra</w:t>
      </w:r>
    </w:p>
    <w:p w:rsidR="009004DC" w:rsidRDefault="009004DC" w:rsidP="009004DC">
      <w:pPr>
        <w:spacing w:after="240"/>
      </w:pPr>
      <w:r>
        <w:t xml:space="preserve">Chọn 4 biến vào lần lượt là : Góc lệch của thanh so với phương ngang, vận tốc góc của thanh, vị trí của bóng, vận tốc của bóng và biến ra là momen quay u (Tất cả đều có chiều dương như hình vẽ). </w:t>
      </w:r>
    </w:p>
    <w:p w:rsidR="009004DC" w:rsidRDefault="009004DC" w:rsidP="009004DC">
      <w:pPr>
        <w:spacing w:after="240"/>
        <w:jc w:val="center"/>
      </w:pPr>
      <w:r w:rsidRPr="009004DC">
        <w:rPr>
          <w:noProof/>
        </w:rPr>
        <w:lastRenderedPageBreak/>
        <w:drawing>
          <wp:inline distT="0" distB="0" distL="0" distR="0" wp14:anchorId="2ACEB78E" wp14:editId="41976205">
            <wp:extent cx="4430916" cy="228692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0916" cy="2286924"/>
                    </a:xfrm>
                    <a:prstGeom prst="rect">
                      <a:avLst/>
                    </a:prstGeom>
                  </pic:spPr>
                </pic:pic>
              </a:graphicData>
            </a:graphic>
          </wp:inline>
        </w:drawing>
      </w:r>
    </w:p>
    <w:p w:rsidR="009004DC" w:rsidRDefault="00791EA7" w:rsidP="009004DC">
      <w:pPr>
        <w:spacing w:after="240"/>
      </w:pPr>
      <w:r>
        <w:t xml:space="preserve">Với </w:t>
      </w:r>
      <w:r w:rsidR="009004DC">
        <w:t>giới hạn của các biến như sau:</w:t>
      </w:r>
    </w:p>
    <w:p w:rsidR="009004DC" w:rsidRPr="009004DC" w:rsidRDefault="009004DC" w:rsidP="000479EB">
      <w:pPr>
        <w:numPr>
          <w:ilvl w:val="0"/>
          <w:numId w:val="7"/>
        </w:numPr>
        <w:spacing w:after="120" w:line="240" w:lineRule="atLeast"/>
      </w:pPr>
      <w:r>
        <w:t xml:space="preserve">Góc lệch của thanh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m:rPr>
            <m:sty m:val="p"/>
          </m:rPr>
          <w:rPr>
            <w:rFonts w:ascii="Cambria Math" w:hAnsi="Cambria Math"/>
          </w:rPr>
          <m:t>]</m:t>
        </m:r>
      </m:oMath>
      <w:r>
        <w:t xml:space="preserve"> (Rad) </w:t>
      </w:r>
      <w:r w:rsidR="00635644">
        <w:t>(phù hợp với yêu cầu bài toán)</w:t>
      </w:r>
    </w:p>
    <w:p w:rsidR="009004DC" w:rsidRPr="009004DC" w:rsidRDefault="009004DC" w:rsidP="000479EB">
      <w:pPr>
        <w:pStyle w:val="Content"/>
        <w:numPr>
          <w:ilvl w:val="0"/>
          <w:numId w:val="7"/>
        </w:numPr>
      </w:pPr>
      <w:r>
        <w:t xml:space="preserve">Vận tốc góc : </w:t>
      </w:r>
      <m:oMath>
        <m:r>
          <m:rPr>
            <m:sty m:val="p"/>
          </m:rPr>
          <w:rPr>
            <w:rFonts w:ascii="Cambria Math" w:hAnsi="Cambria Math"/>
          </w:rPr>
          <m:t>[-2π</m:t>
        </m:r>
        <m:r>
          <w:rPr>
            <w:rFonts w:ascii="Cambria Math" w:hAnsi="Cambria Math"/>
          </w:rPr>
          <m:t xml:space="preserve">   </m:t>
        </m:r>
        <m:r>
          <m:rPr>
            <m:sty m:val="p"/>
          </m:rPr>
          <w:rPr>
            <w:rFonts w:ascii="Cambria Math" w:hAnsi="Cambria Math"/>
          </w:rPr>
          <m:t>2π]</m:t>
        </m:r>
      </m:oMath>
      <w:r>
        <w:t xml:space="preserve"> (Rad/s) </w:t>
      </w:r>
      <w:r w:rsidRPr="009004DC">
        <w:t xml:space="preserve">Quá trình này phải </w:t>
      </w:r>
      <w:r>
        <w:t>dự b́o bằng thực</w:t>
      </w:r>
      <w:r w:rsidRPr="009004DC">
        <w:t xml:space="preserve"> </w:t>
      </w:r>
      <w:r>
        <w:t>nghiệm để chọn giá trị cho thích hợp.</w:t>
      </w:r>
    </w:p>
    <w:p w:rsidR="009004DC" w:rsidRDefault="009004DC" w:rsidP="000479EB">
      <w:pPr>
        <w:numPr>
          <w:ilvl w:val="0"/>
          <w:numId w:val="7"/>
        </w:numPr>
        <w:spacing w:after="120" w:line="240" w:lineRule="atLeast"/>
      </w:pPr>
      <w:r>
        <w:t xml:space="preserve">Vị trí quả bóng : </w:t>
      </w:r>
      <m:oMath>
        <m:r>
          <m:rPr>
            <m:sty m:val="p"/>
          </m:rPr>
          <w:rPr>
            <w:rFonts w:ascii="Cambria Math" w:hAnsi="Cambria Math"/>
          </w:rPr>
          <m:t>[-1</m:t>
        </m:r>
        <m:r>
          <w:rPr>
            <w:rFonts w:ascii="Cambria Math" w:hAnsi="Cambria Math"/>
          </w:rPr>
          <m:t xml:space="preserve">   </m:t>
        </m:r>
        <m:r>
          <m:rPr>
            <m:sty m:val="p"/>
          </m:rPr>
          <w:rPr>
            <w:rFonts w:ascii="Cambria Math" w:hAnsi="Cambria Math"/>
          </w:rPr>
          <m:t>1]</m:t>
        </m:r>
      </m:oMath>
      <w:r>
        <w:t xml:space="preserve"> (Kích thước giới hạn của thanh)</w:t>
      </w:r>
    </w:p>
    <w:p w:rsidR="009004DC" w:rsidRDefault="00635644" w:rsidP="000479EB">
      <w:pPr>
        <w:numPr>
          <w:ilvl w:val="0"/>
          <w:numId w:val="7"/>
        </w:numPr>
        <w:spacing w:after="120" w:line="240" w:lineRule="atLeast"/>
      </w:pPr>
      <w:r>
        <w:t>Vận tốc của quả bóng : [-3   3</w:t>
      </w:r>
      <w:r w:rsidR="009004DC">
        <w:t>]</w:t>
      </w:r>
      <w:r w:rsidR="006E5E1D">
        <w:t>(m/s)</w:t>
      </w:r>
      <w:r w:rsidR="009004DC">
        <w:t xml:space="preserve"> (Quá trình này phải Phải dự b́o bằng thực nghiệm để chọn giá trị cho thích hợp)</w:t>
      </w:r>
    </w:p>
    <w:p w:rsidR="009004DC" w:rsidRDefault="009004DC" w:rsidP="000479EB">
      <w:pPr>
        <w:numPr>
          <w:ilvl w:val="0"/>
          <w:numId w:val="7"/>
        </w:numPr>
        <w:spacing w:after="120" w:line="240" w:lineRule="atLeast"/>
      </w:pPr>
      <w:r>
        <w:t>Mom</w:t>
      </w:r>
      <w:r w:rsidR="00CB582F">
        <w:t>en tác động vào trục quay : [-50 50</w:t>
      </w:r>
      <w:r>
        <w:t xml:space="preserve">] (Nm) </w:t>
      </w:r>
    </w:p>
    <w:p w:rsidR="00791EA7" w:rsidRDefault="00791EA7" w:rsidP="00791EA7">
      <w:pPr>
        <w:spacing w:after="120" w:line="240" w:lineRule="atLeast"/>
      </w:pPr>
    </w:p>
    <w:p w:rsidR="009004DC" w:rsidRDefault="00791EA7" w:rsidP="00791EA7">
      <w:pPr>
        <w:pStyle w:val="Heading3"/>
      </w:pPr>
      <w:r>
        <w:t>Tiền xử lý ngõ vào và hậu xử lý ngõ ra</w:t>
      </w:r>
    </w:p>
    <w:p w:rsidR="00286FF3" w:rsidRDefault="00286FF3" w:rsidP="000479EB">
      <w:pPr>
        <w:pStyle w:val="Content"/>
        <w:numPr>
          <w:ilvl w:val="0"/>
          <w:numId w:val="8"/>
        </w:numPr>
      </w:pPr>
      <w:r>
        <w:t>Hệ số tiền xử lý:</w:t>
      </w:r>
    </w:p>
    <w:p w:rsidR="00286FF3" w:rsidRDefault="00286FF3" w:rsidP="000479EB">
      <w:pPr>
        <w:pStyle w:val="Content"/>
        <w:numPr>
          <w:ilvl w:val="1"/>
          <w:numId w:val="8"/>
        </w:numPr>
      </w:pPr>
      <w:r>
        <w:t>Biến góc quay: K_theta</w:t>
      </w:r>
    </w:p>
    <w:p w:rsidR="00286FF3" w:rsidRDefault="00286FF3" w:rsidP="000479EB">
      <w:pPr>
        <w:pStyle w:val="Content"/>
        <w:numPr>
          <w:ilvl w:val="1"/>
          <w:numId w:val="8"/>
        </w:numPr>
      </w:pPr>
      <w:r>
        <w:t>Vận tốc góc quay: K_theta_dot</w:t>
      </w:r>
    </w:p>
    <w:p w:rsidR="00286FF3" w:rsidRDefault="00286FF3" w:rsidP="000479EB">
      <w:pPr>
        <w:pStyle w:val="Content"/>
        <w:numPr>
          <w:ilvl w:val="1"/>
          <w:numId w:val="8"/>
        </w:numPr>
      </w:pPr>
      <w:r>
        <w:t>Vị trí bóng: K_x</w:t>
      </w:r>
    </w:p>
    <w:p w:rsidR="00286FF3" w:rsidRDefault="00286FF3" w:rsidP="000479EB">
      <w:pPr>
        <w:pStyle w:val="Content"/>
        <w:numPr>
          <w:ilvl w:val="1"/>
          <w:numId w:val="8"/>
        </w:numPr>
      </w:pPr>
      <w:r>
        <w:t>Vận tốc bóng: K_x_dot</w:t>
      </w:r>
    </w:p>
    <w:p w:rsidR="00286FF3" w:rsidRDefault="00286FF3" w:rsidP="000479EB">
      <w:pPr>
        <w:pStyle w:val="Content"/>
        <w:numPr>
          <w:ilvl w:val="0"/>
          <w:numId w:val="8"/>
        </w:numPr>
      </w:pPr>
      <w:r>
        <w:t xml:space="preserve">Hệ số hậu xử lý: </w:t>
      </w:r>
      <w:r w:rsidRPr="00286FF3">
        <w:t>K_out</w:t>
      </w:r>
    </w:p>
    <w:p w:rsidR="007E4FB6" w:rsidRDefault="00B85D2C" w:rsidP="007E4FB6">
      <w:pPr>
        <w:pStyle w:val="Heading3"/>
      </w:pPr>
      <w:r>
        <w:lastRenderedPageBreak/>
        <w:t xml:space="preserve">Định nghĩa các </w:t>
      </w:r>
      <w:r w:rsidR="003C687C">
        <w:t>giá trị</w:t>
      </w:r>
      <w:r w:rsidR="007E4FB6">
        <w:t xml:space="preserve"> ngôn ngữ cho ngõ vào và ra</w:t>
      </w:r>
    </w:p>
    <w:p w:rsidR="000411E4" w:rsidRDefault="006F7F4B" w:rsidP="000479EB">
      <w:pPr>
        <w:pStyle w:val="Content"/>
        <w:numPr>
          <w:ilvl w:val="0"/>
          <w:numId w:val="9"/>
        </w:numPr>
        <w:jc w:val="left"/>
      </w:pPr>
      <w:r>
        <w:t>Góc quay của thanh:</w:t>
      </w:r>
      <w:r>
        <w:br/>
      </w:r>
      <w:r w:rsidRPr="006F7F4B">
        <w:rPr>
          <w:noProof/>
        </w:rPr>
        <w:drawing>
          <wp:inline distT="0" distB="0" distL="0" distR="0" wp14:anchorId="35BB2860" wp14:editId="652EB07E">
            <wp:extent cx="5355215" cy="45643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215" cy="4564320"/>
                    </a:xfrm>
                    <a:prstGeom prst="rect">
                      <a:avLst/>
                    </a:prstGeom>
                  </pic:spPr>
                </pic:pic>
              </a:graphicData>
            </a:graphic>
          </wp:inline>
        </w:drawing>
      </w:r>
    </w:p>
    <w:p w:rsidR="006F7F4B" w:rsidRDefault="006F7F4B" w:rsidP="000479EB">
      <w:pPr>
        <w:pStyle w:val="Content"/>
        <w:numPr>
          <w:ilvl w:val="0"/>
          <w:numId w:val="9"/>
        </w:numPr>
        <w:jc w:val="left"/>
      </w:pPr>
      <w:r>
        <w:lastRenderedPageBreak/>
        <w:t>Vận tốc góc của thanh:</w:t>
      </w:r>
      <w:r>
        <w:br/>
      </w:r>
      <w:r w:rsidRPr="006F7F4B">
        <w:rPr>
          <w:noProof/>
        </w:rPr>
        <w:drawing>
          <wp:inline distT="0" distB="0" distL="0" distR="0" wp14:anchorId="6C61A8EE" wp14:editId="5EFBC9BC">
            <wp:extent cx="5355215" cy="456432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215" cy="4564320"/>
                    </a:xfrm>
                    <a:prstGeom prst="rect">
                      <a:avLst/>
                    </a:prstGeom>
                  </pic:spPr>
                </pic:pic>
              </a:graphicData>
            </a:graphic>
          </wp:inline>
        </w:drawing>
      </w:r>
    </w:p>
    <w:p w:rsidR="006F7F4B" w:rsidRDefault="006F7F4B" w:rsidP="000479EB">
      <w:pPr>
        <w:pStyle w:val="Content"/>
        <w:numPr>
          <w:ilvl w:val="0"/>
          <w:numId w:val="9"/>
        </w:numPr>
        <w:jc w:val="left"/>
      </w:pPr>
      <w:r>
        <w:lastRenderedPageBreak/>
        <w:t>Vị trí của bóng:</w:t>
      </w:r>
      <w:r>
        <w:br/>
      </w:r>
      <w:r w:rsidR="00D2369F" w:rsidRPr="00D2369F">
        <w:rPr>
          <w:noProof/>
        </w:rPr>
        <w:drawing>
          <wp:inline distT="0" distB="0" distL="0" distR="0" wp14:anchorId="03F0DB1E" wp14:editId="120F2FDA">
            <wp:extent cx="5355215" cy="456432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15" cy="4564320"/>
                    </a:xfrm>
                    <a:prstGeom prst="rect">
                      <a:avLst/>
                    </a:prstGeom>
                  </pic:spPr>
                </pic:pic>
              </a:graphicData>
            </a:graphic>
          </wp:inline>
        </w:drawing>
      </w:r>
    </w:p>
    <w:p w:rsidR="00D2369F" w:rsidRDefault="00D2369F" w:rsidP="000479EB">
      <w:pPr>
        <w:pStyle w:val="Content"/>
        <w:numPr>
          <w:ilvl w:val="0"/>
          <w:numId w:val="9"/>
        </w:numPr>
        <w:jc w:val="left"/>
      </w:pPr>
      <w:r>
        <w:lastRenderedPageBreak/>
        <w:t>Vận tốc của bóng:</w:t>
      </w:r>
      <w:r>
        <w:br/>
      </w:r>
      <w:r w:rsidRPr="00D2369F">
        <w:rPr>
          <w:noProof/>
        </w:rPr>
        <w:drawing>
          <wp:inline distT="0" distB="0" distL="0" distR="0" wp14:anchorId="6E6EC79B" wp14:editId="3C4D9831">
            <wp:extent cx="5355215" cy="456432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D2369F" w:rsidRDefault="00D2369F" w:rsidP="00065B2E">
      <w:pPr>
        <w:pStyle w:val="Content"/>
        <w:numPr>
          <w:ilvl w:val="0"/>
          <w:numId w:val="9"/>
        </w:numPr>
        <w:jc w:val="left"/>
      </w:pPr>
      <w:r>
        <w:lastRenderedPageBreak/>
        <w:t>Moment ngõ ra:</w:t>
      </w:r>
      <w:r>
        <w:br/>
      </w:r>
      <w:r w:rsidR="00065B2E" w:rsidRPr="00065B2E">
        <w:rPr>
          <w:noProof/>
        </w:rPr>
        <w:drawing>
          <wp:inline distT="0" distB="0" distL="0" distR="0" wp14:anchorId="11C862C9" wp14:editId="4F827BB5">
            <wp:extent cx="5355215" cy="456432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5215" cy="4564320"/>
                    </a:xfrm>
                    <a:prstGeom prst="rect">
                      <a:avLst/>
                    </a:prstGeom>
                  </pic:spPr>
                </pic:pic>
              </a:graphicData>
            </a:graphic>
          </wp:inline>
        </w:drawing>
      </w:r>
      <w:r>
        <w:br/>
        <w:t>Trong đó:</w:t>
      </w:r>
    </w:p>
    <w:p w:rsidR="00D2369F" w:rsidRDefault="00D2369F" w:rsidP="000479EB">
      <w:pPr>
        <w:pStyle w:val="Content"/>
        <w:numPr>
          <w:ilvl w:val="1"/>
          <w:numId w:val="9"/>
        </w:numPr>
        <w:jc w:val="left"/>
      </w:pPr>
      <w:r>
        <w:t>ZE = 0</w:t>
      </w:r>
    </w:p>
    <w:p w:rsidR="00D2369F" w:rsidRDefault="00D2369F" w:rsidP="000479EB">
      <w:pPr>
        <w:pStyle w:val="Content"/>
        <w:numPr>
          <w:ilvl w:val="1"/>
          <w:numId w:val="9"/>
        </w:numPr>
        <w:jc w:val="left"/>
      </w:pPr>
      <w:r>
        <w:t>NE = -0.35</w:t>
      </w:r>
    </w:p>
    <w:p w:rsidR="00D2369F" w:rsidRDefault="00D2369F" w:rsidP="000479EB">
      <w:pPr>
        <w:pStyle w:val="Content"/>
        <w:numPr>
          <w:ilvl w:val="1"/>
          <w:numId w:val="9"/>
        </w:numPr>
        <w:jc w:val="left"/>
      </w:pPr>
      <w:r>
        <w:t>NM = -0.65</w:t>
      </w:r>
    </w:p>
    <w:p w:rsidR="00D2369F" w:rsidRDefault="00D2369F" w:rsidP="000479EB">
      <w:pPr>
        <w:pStyle w:val="Content"/>
        <w:numPr>
          <w:ilvl w:val="1"/>
          <w:numId w:val="9"/>
        </w:numPr>
        <w:jc w:val="left"/>
      </w:pPr>
      <w:r>
        <w:t>NB = -1</w:t>
      </w:r>
    </w:p>
    <w:p w:rsidR="00D2369F" w:rsidRDefault="00D2369F" w:rsidP="000479EB">
      <w:pPr>
        <w:pStyle w:val="Content"/>
        <w:numPr>
          <w:ilvl w:val="1"/>
          <w:numId w:val="9"/>
        </w:numPr>
        <w:jc w:val="left"/>
      </w:pPr>
      <w:r>
        <w:t>PB = 1</w:t>
      </w:r>
    </w:p>
    <w:p w:rsidR="00D2369F" w:rsidRDefault="00D2369F" w:rsidP="000479EB">
      <w:pPr>
        <w:pStyle w:val="Content"/>
        <w:numPr>
          <w:ilvl w:val="1"/>
          <w:numId w:val="9"/>
        </w:numPr>
        <w:jc w:val="left"/>
      </w:pPr>
      <w:r>
        <w:t>PM = 0.65</w:t>
      </w:r>
    </w:p>
    <w:p w:rsidR="00D2369F" w:rsidRDefault="00D2369F" w:rsidP="000479EB">
      <w:pPr>
        <w:pStyle w:val="Content"/>
        <w:numPr>
          <w:ilvl w:val="1"/>
          <w:numId w:val="9"/>
        </w:numPr>
        <w:jc w:val="left"/>
      </w:pPr>
      <w:r>
        <w:t>PO = 0.35</w:t>
      </w:r>
    </w:p>
    <w:p w:rsidR="007850F6" w:rsidRDefault="007850F6" w:rsidP="007850F6">
      <w:pPr>
        <w:pStyle w:val="Heading3"/>
      </w:pPr>
      <w:r>
        <w:lastRenderedPageBreak/>
        <w:t>Định nghĩa hệ quy tắc mờ:</w:t>
      </w:r>
    </w:p>
    <w:p w:rsidR="007850F6" w:rsidRDefault="007850F6" w:rsidP="007850F6">
      <w:pPr>
        <w:pStyle w:val="Content"/>
      </w:pPr>
      <w:r>
        <w:t xml:space="preserve">Ta có 4 biến ngôn ngữ và mỗi biến ngôn ngữ có tập 3 giá trị ngôn ngữ, vì vậy ta có đầy đủ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=81</m:t>
        </m:r>
      </m:oMath>
      <w:r>
        <w:t xml:space="preserve"> luật mờ trong hệ quy tắc mờ:</w:t>
      </w:r>
    </w:p>
    <w:p w:rsidR="007850F6" w:rsidRPr="00AE5DCA" w:rsidRDefault="007850F6" w:rsidP="007850F6">
      <w:pPr>
        <w:spacing w:line="240" w:lineRule="auto"/>
        <w:rPr>
          <w:color w:val="000000" w:themeColor="text1"/>
          <w:sz w:val="24"/>
        </w:rPr>
      </w:pPr>
      <w:r w:rsidRPr="00AE5DCA">
        <w:rPr>
          <w:color w:val="000000" w:themeColor="text1"/>
          <w:sz w:val="24"/>
        </w:rPr>
        <w:t xml:space="preserve">1. If (theta is NE) and (theta-dot is NE) and (x is NE)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2. If (theta is NE)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 If (theta is NE) and (theta-dot is NE) and (x is NE)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4. If (theta is NE) and (theta-dot is NE) and (x is ZE)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 If (theta is NE) and (theta-dot is NE) and (x is ZE) and (x-dot is ZE)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6. If (theta is NE) and (theta-dot is NE) and (x is ZE)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7. If (theta is NE)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8. If (theta is NE) and (theta-dot is NE)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9. If (theta is NE) and (theta-dot is NE)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10. If (theta is NE) and (theta-dot is ZE)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11. If (theta is NE) and (theta-dot is ZE)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12. If (theta is NE) and (theta-dot is ZE) and (x is NE)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13. If (theta is NE) and (theta-dot is ZE)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14. It (theta is NE) and (theta-dot is ZE) and (x is ZE)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15. If (theta is NE) and (theta-dot is ZE) and (x is ZE)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16. If (theta is NE) and (theta-dot is ZE)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17. If (theta is NE) and (theta-dot is ZE) and (x is </w:t>
      </w:r>
      <w:r w:rsidR="00CB4935">
        <w:rPr>
          <w:color w:val="000000" w:themeColor="text1"/>
          <w:sz w:val="24"/>
        </w:rPr>
        <w:t>PO</w:t>
      </w:r>
      <w:r w:rsidRPr="00AE5DCA">
        <w:rPr>
          <w:color w:val="000000" w:themeColor="text1"/>
          <w:sz w:val="24"/>
        </w:rPr>
        <w:t xml:space="preserve">) and (x-dot is ZE)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18. If (theta is NE) and (theta-dot is ZE)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19. If (theta is NE) and (theta-dot is </w:t>
      </w:r>
      <w:r w:rsidR="00CB4935">
        <w:rPr>
          <w:color w:val="000000" w:themeColor="text1"/>
          <w:sz w:val="24"/>
        </w:rPr>
        <w:t>PO</w:t>
      </w:r>
      <w:r w:rsidRPr="00AE5DCA">
        <w:rPr>
          <w:color w:val="000000" w:themeColor="text1"/>
          <w:sz w:val="24"/>
        </w:rPr>
        <w:t xml:space="preserv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20. If (theta is NE) and (theta-dot is </w:t>
      </w:r>
      <w:r w:rsidR="00CB4935">
        <w:rPr>
          <w:color w:val="000000" w:themeColor="text1"/>
          <w:sz w:val="24"/>
        </w:rPr>
        <w:t>PO</w:t>
      </w:r>
      <w:r w:rsidRPr="00AE5DCA">
        <w:rPr>
          <w:color w:val="000000" w:themeColor="text1"/>
          <w:sz w:val="24"/>
        </w:rPr>
        <w:t xml:space="preserv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21. If (theta is NE) and (theta-dot is </w:t>
      </w:r>
      <w:r w:rsidR="00CB4935">
        <w:rPr>
          <w:color w:val="000000" w:themeColor="text1"/>
          <w:sz w:val="24"/>
        </w:rPr>
        <w:t>PO</w:t>
      </w:r>
      <w:r w:rsidRPr="00AE5DCA">
        <w:rPr>
          <w:color w:val="000000" w:themeColor="text1"/>
          <w:sz w:val="24"/>
        </w:rPr>
        <w:t xml:space="preserve">) and (x is NE)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Default="007850F6" w:rsidP="007850F6">
      <w:pPr>
        <w:spacing w:line="240" w:lineRule="auto"/>
        <w:rPr>
          <w:color w:val="000000" w:themeColor="text1"/>
          <w:sz w:val="24"/>
        </w:rPr>
      </w:pPr>
      <w:r w:rsidRPr="00AE5DCA">
        <w:rPr>
          <w:color w:val="000000" w:themeColor="text1"/>
          <w:sz w:val="24"/>
        </w:rPr>
        <w:t xml:space="preserve">22. If (theta is NE) and (theta-dot is </w:t>
      </w:r>
      <w:r w:rsidR="00CB4935">
        <w:rPr>
          <w:color w:val="000000" w:themeColor="text1"/>
          <w:sz w:val="24"/>
        </w:rPr>
        <w:t>PO</w:t>
      </w:r>
      <w:r w:rsidRPr="00AE5DCA">
        <w:rPr>
          <w:color w:val="000000" w:themeColor="text1"/>
          <w:sz w:val="24"/>
        </w:rPr>
        <w:t xml:space="preserv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23. If (theta is NE) and (theta-dot is </w:t>
      </w:r>
      <w:r w:rsidR="00CB4935">
        <w:rPr>
          <w:color w:val="000000" w:themeColor="text1"/>
          <w:sz w:val="24"/>
        </w:rPr>
        <w:t>PO</w:t>
      </w:r>
      <w:r w:rsidRPr="00AE5DCA">
        <w:rPr>
          <w:color w:val="000000" w:themeColor="text1"/>
          <w:sz w:val="24"/>
        </w:rPr>
        <w:t xml:space="preserv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24. If (theta is NE)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25. If (theta is NE)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26. If (theta is NE)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27. If (theta is NE) and (theta-dot is </w:t>
      </w:r>
      <w:r w:rsidR="00CB4935">
        <w:rPr>
          <w:color w:val="000000" w:themeColor="text1"/>
          <w:sz w:val="24"/>
        </w:rPr>
        <w:t>PO</w:t>
      </w:r>
      <w:r w:rsidRPr="00AE5DCA">
        <w:rPr>
          <w:color w:val="000000" w:themeColor="text1"/>
          <w:sz w:val="24"/>
        </w:rPr>
        <w:t xml:space="preserve">) and (x is PO) and (x-dot is PO) then (u is P8) </w:t>
      </w:r>
    </w:p>
    <w:p w:rsidR="007850F6" w:rsidRPr="00AE5DCA" w:rsidRDefault="007850F6" w:rsidP="007850F6">
      <w:pPr>
        <w:spacing w:line="240" w:lineRule="auto"/>
        <w:rPr>
          <w:color w:val="000000" w:themeColor="text1"/>
          <w:sz w:val="24"/>
        </w:rPr>
      </w:pPr>
      <w:r w:rsidRPr="00AE5DCA">
        <w:rPr>
          <w:color w:val="000000" w:themeColor="text1"/>
          <w:sz w:val="24"/>
        </w:rPr>
        <w:t xml:space="preserve">28. If (theta is ZE) and (theta-dot is NE)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29. If (theta is ZE)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30. If (theta is ZE) and (theta-dot is NE) and (x is NE) and (x-dot 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31. If (theta is ZE) and (theta-dot is NE) and (x is ZE)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32. If (theta is ZE) and (theta-dot is NE) and (x is ZE) and (x-dot is ZE)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33. If (theta is ZE) and (theta-dot is NE) and (x is ZE)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34. If (theta is ZE)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w:t>
      </w:r>
    </w:p>
    <w:p w:rsidR="007850F6" w:rsidRPr="00AE5DCA" w:rsidRDefault="007850F6" w:rsidP="007850F6">
      <w:pPr>
        <w:spacing w:line="240" w:lineRule="auto"/>
        <w:rPr>
          <w:color w:val="000000" w:themeColor="text1"/>
          <w:sz w:val="24"/>
        </w:rPr>
      </w:pPr>
      <w:r w:rsidRPr="00AE5DCA">
        <w:rPr>
          <w:color w:val="000000" w:themeColor="text1"/>
          <w:sz w:val="24"/>
        </w:rPr>
        <w:t xml:space="preserve">35. If (theta is ZE) and (theta-dot is NE) and (x is </w:t>
      </w:r>
      <w:r w:rsidR="00CB4935">
        <w:rPr>
          <w:color w:val="000000" w:themeColor="text1"/>
          <w:sz w:val="24"/>
        </w:rPr>
        <w:t>PO</w:t>
      </w:r>
      <w:r w:rsidRPr="00AE5DCA">
        <w:rPr>
          <w:color w:val="000000" w:themeColor="text1"/>
          <w:sz w:val="24"/>
        </w:rPr>
        <w:t xml:space="preserv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36. If (theta is ZE) and (theta-dot is NE) and (x is </w:t>
      </w:r>
      <w:r w:rsidR="00CB4935">
        <w:rPr>
          <w:color w:val="000000" w:themeColor="text1"/>
          <w:sz w:val="24"/>
        </w:rPr>
        <w:t>PO</w:t>
      </w:r>
      <w:r w:rsidRPr="00AE5DCA">
        <w:rPr>
          <w:color w:val="000000" w:themeColor="text1"/>
          <w:sz w:val="24"/>
        </w:rPr>
        <w:t xml:space="preserve">) and (x-dot is PO) then (u is P8) </w:t>
      </w:r>
    </w:p>
    <w:p w:rsidR="007850F6" w:rsidRPr="00AE5DCA" w:rsidRDefault="007850F6" w:rsidP="007850F6">
      <w:pPr>
        <w:spacing w:line="240" w:lineRule="auto"/>
        <w:rPr>
          <w:color w:val="000000" w:themeColor="text1"/>
          <w:sz w:val="24"/>
        </w:rPr>
      </w:pPr>
      <w:r w:rsidRPr="00AE5DCA">
        <w:rPr>
          <w:color w:val="000000" w:themeColor="text1"/>
          <w:sz w:val="24"/>
        </w:rPr>
        <w:t xml:space="preserve">37. If (theta is ZE) and (theta-dot is ZE)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38. If (theta is ZE) and (theta-dot is ZE)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39. If (theta is ZE) and (theta-dot is ZE) and (x is NE) and (x-dot is PO)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40. If (theta is ZE) and (theta-dot is ZE) and (x is ZE)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41. If (theta is ZE) and (theta-dot is ZE)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42. If (theta is ZE) and (theta-dot is ZE) and (x is ZE) and (x-dot is PO)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43. If (theta is ZE) and (theta-dot is ZE) and (x is </w:t>
      </w:r>
      <w:r w:rsidR="00CB4935">
        <w:rPr>
          <w:color w:val="000000" w:themeColor="text1"/>
          <w:sz w:val="24"/>
        </w:rPr>
        <w:t>PO</w:t>
      </w:r>
      <w:r w:rsidRPr="00AE5DCA">
        <w:rPr>
          <w:color w:val="000000" w:themeColor="text1"/>
          <w:sz w:val="24"/>
        </w:rPr>
        <w:t xml:space="preserve">) and (x-dot is NE) then (u is ZE) </w:t>
      </w:r>
    </w:p>
    <w:p w:rsidR="007850F6" w:rsidRDefault="007850F6" w:rsidP="007850F6">
      <w:pPr>
        <w:spacing w:line="240" w:lineRule="auto"/>
        <w:rPr>
          <w:color w:val="000000" w:themeColor="text1"/>
          <w:sz w:val="24"/>
        </w:rPr>
      </w:pPr>
      <w:r w:rsidRPr="00AE5DCA">
        <w:rPr>
          <w:color w:val="000000" w:themeColor="text1"/>
          <w:sz w:val="24"/>
        </w:rPr>
        <w:lastRenderedPageBreak/>
        <w:t xml:space="preserve">44. If (theta is ZE) and (theta-dot is ZE)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45. If (theta is ZE) and (theta-dot is ZE)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46. If (theta is ZE) and (theta-dot is </w:t>
      </w:r>
      <w:r w:rsidR="00CB4935">
        <w:rPr>
          <w:color w:val="000000" w:themeColor="text1"/>
          <w:sz w:val="24"/>
        </w:rPr>
        <w:t>PO</w:t>
      </w:r>
      <w:r w:rsidRPr="00AE5DCA">
        <w:rPr>
          <w:color w:val="000000" w:themeColor="text1"/>
          <w:sz w:val="24"/>
        </w:rPr>
        <w:t xml:space="preserv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47. If (theta is ZE) and (theta-dot is </w:t>
      </w:r>
      <w:r w:rsidR="00CB4935">
        <w:rPr>
          <w:color w:val="000000" w:themeColor="text1"/>
          <w:sz w:val="24"/>
        </w:rPr>
        <w:t>PO</w:t>
      </w:r>
      <w:r w:rsidRPr="00AE5DCA">
        <w:rPr>
          <w:color w:val="000000" w:themeColor="text1"/>
          <w:sz w:val="24"/>
        </w:rPr>
        <w:t xml:space="preserv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48. If (theta is ZE) and (theta-dot is PO) and (x is NE) and (x-dot is PO)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49. If (theta is ZE) and (theta-dot is </w:t>
      </w:r>
      <w:r w:rsidR="00CB4935">
        <w:rPr>
          <w:color w:val="000000" w:themeColor="text1"/>
          <w:sz w:val="24"/>
        </w:rPr>
        <w:t>PO</w:t>
      </w:r>
      <w:r w:rsidRPr="00AE5DCA">
        <w:rPr>
          <w:color w:val="000000" w:themeColor="text1"/>
          <w:sz w:val="24"/>
        </w:rPr>
        <w:t xml:space="preserv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50. If (theta is ZE) and (theta-dot is </w:t>
      </w:r>
      <w:r w:rsidR="00CB4935">
        <w:rPr>
          <w:color w:val="000000" w:themeColor="text1"/>
          <w:sz w:val="24"/>
        </w:rPr>
        <w:t>PO</w:t>
      </w:r>
      <w:r w:rsidRPr="00AE5DCA">
        <w:rPr>
          <w:color w:val="000000" w:themeColor="text1"/>
          <w:sz w:val="24"/>
        </w:rPr>
        <w:t xml:space="preserve">)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51. If (theta is ZE)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52. If (theta is ZE)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53. If (theta is ZE) and (theta-dot is PO) and (x is </w:t>
      </w:r>
      <w:r w:rsidR="00CB4935">
        <w:rPr>
          <w:color w:val="000000" w:themeColor="text1"/>
          <w:sz w:val="24"/>
        </w:rPr>
        <w:t>PO</w:t>
      </w:r>
      <w:r w:rsidRPr="00AE5DCA">
        <w:rPr>
          <w:color w:val="000000" w:themeColor="text1"/>
          <w:sz w:val="24"/>
        </w:rPr>
        <w:t xml:space="preserv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54. If (theta is ZE) and (theta-dot is PO) and (x is PO)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55. If (theta is </w:t>
      </w:r>
      <w:r w:rsidR="00CB4935">
        <w:rPr>
          <w:color w:val="000000" w:themeColor="text1"/>
          <w:sz w:val="24"/>
        </w:rPr>
        <w:t>PO</w:t>
      </w:r>
      <w:r w:rsidRPr="00AE5DCA">
        <w:rPr>
          <w:color w:val="000000" w:themeColor="text1"/>
          <w:sz w:val="24"/>
        </w:rPr>
        <w:t xml:space="preserve">) and (theta-dot is NE) and (x is NE)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56. If (theta is </w:t>
      </w:r>
      <w:r w:rsidR="00CB4935">
        <w:rPr>
          <w:color w:val="000000" w:themeColor="text1"/>
          <w:sz w:val="24"/>
        </w:rPr>
        <w:t>PO</w:t>
      </w:r>
      <w:r w:rsidRPr="00AE5DCA">
        <w:rPr>
          <w:color w:val="000000" w:themeColor="text1"/>
          <w:sz w:val="24"/>
        </w:rPr>
        <w:t xml:space="preserv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57. If (theta is </w:t>
      </w:r>
      <w:r w:rsidR="00CB4935">
        <w:rPr>
          <w:color w:val="000000" w:themeColor="text1"/>
          <w:sz w:val="24"/>
        </w:rPr>
        <w:t>PO</w:t>
      </w:r>
      <w:r w:rsidRPr="00AE5DCA">
        <w:rPr>
          <w:color w:val="000000" w:themeColor="text1"/>
          <w:sz w:val="24"/>
        </w:rPr>
        <w:t xml:space="preserve">) and (theta-dot is NE) and (x is NE) and (x-dot is </w:t>
      </w:r>
      <w:r w:rsidR="00CB4935">
        <w:rPr>
          <w:color w:val="000000" w:themeColor="text1"/>
          <w:sz w:val="24"/>
        </w:rPr>
        <w:t>PO</w:t>
      </w:r>
      <w:r w:rsidRPr="00AE5DCA">
        <w:rPr>
          <w:color w:val="000000" w:themeColor="text1"/>
          <w:sz w:val="24"/>
        </w:rPr>
        <w:t xml:space="preserv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58. If (theta is </w:t>
      </w:r>
      <w:r w:rsidR="00CB4935">
        <w:rPr>
          <w:color w:val="000000" w:themeColor="text1"/>
          <w:sz w:val="24"/>
        </w:rPr>
        <w:t>PO</w:t>
      </w:r>
      <w:r w:rsidRPr="00AE5DCA">
        <w:rPr>
          <w:color w:val="000000" w:themeColor="text1"/>
          <w:sz w:val="24"/>
        </w:rPr>
        <w:t xml:space="preserve">) and (theta-dot is NE) and (x is ZE)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59. If (theta is </w:t>
      </w:r>
      <w:r w:rsidR="00CB4935">
        <w:rPr>
          <w:color w:val="000000" w:themeColor="text1"/>
          <w:sz w:val="24"/>
        </w:rPr>
        <w:t>PO</w:t>
      </w:r>
      <w:r w:rsidRPr="00AE5DCA">
        <w:rPr>
          <w:color w:val="000000" w:themeColor="text1"/>
          <w:sz w:val="24"/>
        </w:rPr>
        <w:t xml:space="preserve">) and (theta-dot is NE)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60. If (theta is </w:t>
      </w:r>
      <w:r w:rsidR="00CB4935">
        <w:rPr>
          <w:color w:val="000000" w:themeColor="text1"/>
          <w:sz w:val="24"/>
        </w:rPr>
        <w:t>PO</w:t>
      </w:r>
      <w:r w:rsidRPr="00AE5DCA">
        <w:rPr>
          <w:color w:val="000000" w:themeColor="text1"/>
          <w:sz w:val="24"/>
        </w:rPr>
        <w:t xml:space="preserve">) and (theta-dot is NE) and (x is ZE)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61. If (theta is </w:t>
      </w:r>
      <w:r w:rsidR="00CB4935">
        <w:rPr>
          <w:color w:val="000000" w:themeColor="text1"/>
          <w:sz w:val="24"/>
        </w:rPr>
        <w:t>PO</w:t>
      </w:r>
      <w:r w:rsidRPr="00AE5DCA">
        <w:rPr>
          <w:color w:val="000000" w:themeColor="text1"/>
          <w:sz w:val="24"/>
        </w:rPr>
        <w:t xml:space="preserv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62. If (theta is </w:t>
      </w:r>
      <w:r w:rsidR="00CB4935">
        <w:rPr>
          <w:color w:val="000000" w:themeColor="text1"/>
          <w:sz w:val="24"/>
        </w:rPr>
        <w:t>PO</w:t>
      </w:r>
      <w:r w:rsidRPr="00AE5DCA">
        <w:rPr>
          <w:color w:val="000000" w:themeColor="text1"/>
          <w:sz w:val="24"/>
        </w:rPr>
        <w:t xml:space="preserve">) and (theta-dot is NE) and (x is PO) and (x-dot is ZE)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63. If (theta is </w:t>
      </w:r>
      <w:r w:rsidR="00CB4935">
        <w:rPr>
          <w:color w:val="000000" w:themeColor="text1"/>
          <w:sz w:val="24"/>
        </w:rPr>
        <w:t>PO</w:t>
      </w:r>
      <w:r w:rsidRPr="00AE5DCA">
        <w:rPr>
          <w:color w:val="000000" w:themeColor="text1"/>
          <w:sz w:val="24"/>
        </w:rPr>
        <w:t xml:space="preserve">) and (theta-dot is NE) and (x is PO) and (x-dot is PO)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64. If (theta is PO) and (theta-dot is ZE)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65. If (theta is </w:t>
      </w:r>
      <w:r w:rsidR="00CB4935">
        <w:rPr>
          <w:color w:val="000000" w:themeColor="text1"/>
          <w:sz w:val="24"/>
        </w:rPr>
        <w:t>PO</w:t>
      </w:r>
      <w:r w:rsidRPr="00AE5DCA">
        <w:rPr>
          <w:color w:val="000000" w:themeColor="text1"/>
          <w:sz w:val="24"/>
        </w:rPr>
        <w:t xml:space="preserve">) and (theta-dot is ZE) and (x is NE) and (x-dot is ZE) then (u is NM)  </w:t>
      </w:r>
    </w:p>
    <w:p w:rsidR="007850F6" w:rsidRDefault="007850F6" w:rsidP="007850F6">
      <w:pPr>
        <w:spacing w:line="240" w:lineRule="auto"/>
        <w:rPr>
          <w:color w:val="000000" w:themeColor="text1"/>
          <w:sz w:val="24"/>
        </w:rPr>
      </w:pPr>
      <w:r w:rsidRPr="00AE5DCA">
        <w:rPr>
          <w:color w:val="000000" w:themeColor="text1"/>
          <w:sz w:val="24"/>
        </w:rPr>
        <w:t xml:space="preserve">66. If (theta is </w:t>
      </w:r>
      <w:r w:rsidR="00CB4935">
        <w:rPr>
          <w:color w:val="000000" w:themeColor="text1"/>
          <w:sz w:val="24"/>
        </w:rPr>
        <w:t>PO</w:t>
      </w:r>
      <w:r w:rsidRPr="00AE5DCA">
        <w:rPr>
          <w:color w:val="000000" w:themeColor="text1"/>
          <w:sz w:val="24"/>
        </w:rPr>
        <w:t xml:space="preserve">) and (theta-dot is ZE) and (x is NE) and (x-dot is </w:t>
      </w:r>
      <w:r w:rsidR="00CB4935">
        <w:rPr>
          <w:color w:val="000000" w:themeColor="text1"/>
          <w:sz w:val="24"/>
        </w:rPr>
        <w:t>PO</w:t>
      </w:r>
      <w:r w:rsidRPr="00AE5DCA">
        <w:rPr>
          <w:color w:val="000000" w:themeColor="text1"/>
          <w:sz w:val="24"/>
        </w:rPr>
        <w:t xml:space="preserv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67. If (theta S </w:t>
      </w:r>
      <w:r w:rsidR="00CB4935">
        <w:rPr>
          <w:color w:val="000000" w:themeColor="text1"/>
          <w:sz w:val="24"/>
        </w:rPr>
        <w:t>PO</w:t>
      </w:r>
      <w:r w:rsidRPr="00AE5DCA">
        <w:rPr>
          <w:color w:val="000000" w:themeColor="text1"/>
          <w:sz w:val="24"/>
        </w:rPr>
        <w:t xml:space="preserve">) and (theta-dot is ZE)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68. If (theta is </w:t>
      </w:r>
      <w:r w:rsidR="00CB4935">
        <w:rPr>
          <w:color w:val="000000" w:themeColor="text1"/>
          <w:sz w:val="24"/>
        </w:rPr>
        <w:t>PO</w:t>
      </w:r>
      <w:r w:rsidRPr="00AE5DCA">
        <w:rPr>
          <w:color w:val="000000" w:themeColor="text1"/>
          <w:sz w:val="24"/>
        </w:rPr>
        <w:t xml:space="preserve">) and (theta-dot is ZE)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69. If (theta is </w:t>
      </w:r>
      <w:r w:rsidR="00CB4935">
        <w:rPr>
          <w:color w:val="000000" w:themeColor="text1"/>
          <w:sz w:val="24"/>
        </w:rPr>
        <w:t>PO</w:t>
      </w:r>
      <w:r w:rsidRPr="00AE5DCA">
        <w:rPr>
          <w:color w:val="000000" w:themeColor="text1"/>
          <w:sz w:val="24"/>
        </w:rPr>
        <w:t xml:space="preserve">) and (theta-dot is ZE) and (x is ZE) and (x-dot is </w:t>
      </w:r>
      <w:r w:rsidR="00CB4935">
        <w:rPr>
          <w:color w:val="000000" w:themeColor="text1"/>
          <w:sz w:val="24"/>
        </w:rPr>
        <w:t>PO</w:t>
      </w:r>
      <w:r w:rsidRPr="00AE5DCA">
        <w:rPr>
          <w:color w:val="000000" w:themeColor="text1"/>
          <w:sz w:val="24"/>
        </w:rPr>
        <w:t xml:space="preserv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70. If (theta is </w:t>
      </w:r>
      <w:r w:rsidR="00CB4935">
        <w:rPr>
          <w:color w:val="000000" w:themeColor="text1"/>
          <w:sz w:val="24"/>
        </w:rPr>
        <w:t>PO</w:t>
      </w:r>
      <w:r w:rsidRPr="00AE5DCA">
        <w:rPr>
          <w:color w:val="000000" w:themeColor="text1"/>
          <w:sz w:val="24"/>
        </w:rPr>
        <w:t xml:space="preserve">) and (theta-dot is ZE)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71. If (theta is </w:t>
      </w:r>
      <w:r w:rsidR="00CB4935">
        <w:rPr>
          <w:color w:val="000000" w:themeColor="text1"/>
          <w:sz w:val="24"/>
        </w:rPr>
        <w:t>PO</w:t>
      </w:r>
      <w:r w:rsidRPr="00AE5DCA">
        <w:rPr>
          <w:color w:val="000000" w:themeColor="text1"/>
          <w:sz w:val="24"/>
        </w:rPr>
        <w:t xml:space="preserve">) and (theta-dot is ZE)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72. If (theta is </w:t>
      </w:r>
      <w:r w:rsidR="00CB4935">
        <w:rPr>
          <w:color w:val="000000" w:themeColor="text1"/>
          <w:sz w:val="24"/>
        </w:rPr>
        <w:t>PO</w:t>
      </w:r>
      <w:r w:rsidRPr="00AE5DCA">
        <w:rPr>
          <w:color w:val="000000" w:themeColor="text1"/>
          <w:sz w:val="24"/>
        </w:rPr>
        <w:t xml:space="preserve">) and (theta-dot is ZE) and (x is PO)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73. If (theta is </w:t>
      </w:r>
      <w:r w:rsidR="00CB4935">
        <w:rPr>
          <w:color w:val="000000" w:themeColor="text1"/>
          <w:sz w:val="24"/>
        </w:rPr>
        <w:t>PO</w:t>
      </w:r>
      <w:r w:rsidRPr="00AE5DCA">
        <w:rPr>
          <w:color w:val="000000" w:themeColor="text1"/>
          <w:sz w:val="24"/>
        </w:rPr>
        <w:t xml:space="preserve">) and (theta-dot is PO)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74.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NE) and (x-dot is ZE)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75. If (theta is PO) and (theta-dot is PO) and (x is NE) and (x-dot is PO)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76. If (theta S </w:t>
      </w:r>
      <w:r w:rsidR="00CB4935">
        <w:rPr>
          <w:color w:val="000000" w:themeColor="text1"/>
          <w:sz w:val="24"/>
        </w:rPr>
        <w:t>PO</w:t>
      </w:r>
      <w:r w:rsidRPr="00AE5DCA">
        <w:rPr>
          <w:color w:val="000000" w:themeColor="text1"/>
          <w:sz w:val="24"/>
        </w:rPr>
        <w:t xml:space="preserve">) and (theta-dot is PO) and (x is ZE)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77. If (theta is PO) and (theta-dot is PO)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78.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79.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80. If (theta is PO) and (theta-dot is PO) and (x is PO) and (x-dot is ZE) then (u is NE) </w:t>
      </w:r>
    </w:p>
    <w:p w:rsidR="007850F6" w:rsidRDefault="007850F6" w:rsidP="007850F6">
      <w:pPr>
        <w:spacing w:line="240" w:lineRule="auto"/>
        <w:rPr>
          <w:color w:val="000000" w:themeColor="text1"/>
          <w:sz w:val="24"/>
        </w:rPr>
      </w:pPr>
      <w:r w:rsidRPr="00AE5DCA">
        <w:rPr>
          <w:color w:val="000000" w:themeColor="text1"/>
          <w:sz w:val="24"/>
        </w:rPr>
        <w:t xml:space="preserve">81. If (theta is PO) and (theta-dot is PO) and (x is PO and (x-dot is PO then (u is NE) </w:t>
      </w:r>
    </w:p>
    <w:p w:rsidR="001F41B1" w:rsidRDefault="001F41B1" w:rsidP="007850F6">
      <w:pPr>
        <w:spacing w:line="240" w:lineRule="auto"/>
        <w:rPr>
          <w:color w:val="000000" w:themeColor="text1"/>
          <w:sz w:val="24"/>
        </w:rPr>
      </w:pPr>
    </w:p>
    <w:p w:rsidR="007850F6" w:rsidRDefault="001F41B1" w:rsidP="001F41B1">
      <w:pPr>
        <w:pStyle w:val="Heading3"/>
      </w:pPr>
      <w:r>
        <w:t>Chọn phương pháp suy diễn và phương pháp giải mờ</w:t>
      </w:r>
    </w:p>
    <w:p w:rsidR="001F41B1" w:rsidRDefault="001F41B1" w:rsidP="000479EB">
      <w:pPr>
        <w:pStyle w:val="Content"/>
        <w:numPr>
          <w:ilvl w:val="0"/>
          <w:numId w:val="10"/>
        </w:numPr>
      </w:pPr>
      <w:r>
        <w:t xml:space="preserve">Phương pháp suy diễn được chọn là </w:t>
      </w:r>
      <w:r w:rsidR="00BE53C4" w:rsidRPr="00BE53C4">
        <w:rPr>
          <w:i/>
        </w:rPr>
        <w:t>max</w:t>
      </w:r>
      <w:r w:rsidRPr="00BE53C4">
        <w:rPr>
          <w:i/>
        </w:rPr>
        <w:t>-</w:t>
      </w:r>
      <w:r w:rsidR="00BE53C4" w:rsidRPr="00BE53C4">
        <w:rPr>
          <w:i/>
        </w:rPr>
        <w:t>min</w:t>
      </w:r>
    </w:p>
    <w:p w:rsidR="001F41B1" w:rsidRDefault="001F41B1" w:rsidP="000479EB">
      <w:pPr>
        <w:pStyle w:val="Content"/>
        <w:numPr>
          <w:ilvl w:val="0"/>
          <w:numId w:val="10"/>
        </w:numPr>
      </w:pPr>
      <w:r>
        <w:t xml:space="preserve">Chọn phương pháp giải mờ trọng tâm </w:t>
      </w:r>
      <w:r>
        <w:rPr>
          <w:i/>
        </w:rPr>
        <w:t>wtsum</w:t>
      </w:r>
      <w:r w:rsidR="00C52281">
        <w:t>.</w:t>
      </w:r>
    </w:p>
    <w:p w:rsidR="00A0156A" w:rsidRDefault="002B40E4" w:rsidP="002B40E4">
      <w:pPr>
        <w:pStyle w:val="Heading3"/>
      </w:pPr>
      <w:r>
        <w:lastRenderedPageBreak/>
        <w:t>Xây dựng mô phỏng toàn bộ hệ thống điều khiển trên simulink</w:t>
      </w:r>
      <w:r w:rsidR="00FA0146">
        <w:t xml:space="preserve"> và chạy mô phỏng</w:t>
      </w:r>
    </w:p>
    <w:p w:rsidR="002B40E4" w:rsidRDefault="004D0921" w:rsidP="002B40E4">
      <w:pPr>
        <w:pStyle w:val="Content"/>
      </w:pPr>
      <w:r w:rsidRPr="004D0921">
        <w:rPr>
          <w:noProof/>
        </w:rPr>
        <w:drawing>
          <wp:inline distT="0" distB="0" distL="0" distR="0" wp14:anchorId="42044BA2" wp14:editId="7D72E895">
            <wp:extent cx="5580380" cy="192722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1927225"/>
                    </a:xfrm>
                    <a:prstGeom prst="rect">
                      <a:avLst/>
                    </a:prstGeom>
                  </pic:spPr>
                </pic:pic>
              </a:graphicData>
            </a:graphic>
          </wp:inline>
        </w:drawing>
      </w:r>
    </w:p>
    <w:p w:rsidR="007D27BC" w:rsidRDefault="00307DD7" w:rsidP="002B40E4">
      <w:pPr>
        <w:pStyle w:val="Content"/>
      </w:pPr>
      <w:r>
        <w:t>Kết quả chạy mô phỏng:</w:t>
      </w:r>
    </w:p>
    <w:p w:rsidR="00307DD7" w:rsidRDefault="00451533" w:rsidP="002B40E4">
      <w:pPr>
        <w:pStyle w:val="Content"/>
      </w:pPr>
      <w:r w:rsidRPr="00451533">
        <w:rPr>
          <w:noProof/>
        </w:rPr>
        <w:drawing>
          <wp:inline distT="0" distB="0" distL="0" distR="0" wp14:anchorId="69CA4EA6" wp14:editId="51924FF4">
            <wp:extent cx="5580380" cy="5020310"/>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5020310"/>
                    </a:xfrm>
                    <a:prstGeom prst="rect">
                      <a:avLst/>
                    </a:prstGeom>
                  </pic:spPr>
                </pic:pic>
              </a:graphicData>
            </a:graphic>
          </wp:inline>
        </w:drawing>
      </w:r>
    </w:p>
    <w:p w:rsidR="008730E8" w:rsidRDefault="00A90A33" w:rsidP="00A90A33">
      <w:pPr>
        <w:pStyle w:val="Heading3"/>
      </w:pPr>
      <w:r>
        <w:lastRenderedPageBreak/>
        <w:t>Nhận xét và kết luận:</w:t>
      </w:r>
    </w:p>
    <w:p w:rsidR="007347A7" w:rsidRDefault="005D39B8" w:rsidP="000479EB">
      <w:pPr>
        <w:pStyle w:val="Content"/>
        <w:numPr>
          <w:ilvl w:val="0"/>
          <w:numId w:val="11"/>
        </w:numPr>
        <w:jc w:val="left"/>
      </w:pPr>
      <w:r>
        <w:t xml:space="preserve">Nhận xét: </w:t>
      </w:r>
      <w:r w:rsidR="007347A7">
        <w:br/>
        <w:t xml:space="preserve">Vậy ta nhận thấy sau khi thiết kế bộ điều khiển mờ trực tiếp ta có thể đưa quả bóng về vị trí cân bằng với vị trí ban đầu đã cho. Với việc lựa chọn các thông số như đã trình bày thì góc quay và vận tốc của thanh, vị trí và vận tốc của bóng có thể trở về vị trí cân bằng ([0 0 0 0]) sau khoảng </w:t>
      </w:r>
      <m:oMath>
        <m:r>
          <m:rPr>
            <m:sty m:val="p"/>
          </m:rPr>
          <w:rPr>
            <w:rFonts w:ascii="Cambria Math" w:hAnsi="Cambria Math"/>
          </w:rPr>
          <m:t>8s</m:t>
        </m:r>
      </m:oMath>
      <w:r w:rsidR="007347A7">
        <w:t>.</w:t>
      </w:r>
      <w:r w:rsidR="007347A7">
        <w:br/>
        <w:t>Kết quả này có thể chấp nhận được, và nếu quá trình thử sai được tiếp tục thì ta có thể thu được các kết quả tốt hơn.</w:t>
      </w:r>
    </w:p>
    <w:p w:rsidR="00926303" w:rsidRDefault="0061108B" w:rsidP="000479EB">
      <w:pPr>
        <w:pStyle w:val="Content"/>
        <w:numPr>
          <w:ilvl w:val="0"/>
          <w:numId w:val="11"/>
        </w:numPr>
        <w:jc w:val="left"/>
      </w:pPr>
      <w:r>
        <w:t>Kết luận:</w:t>
      </w:r>
      <w:r>
        <w:br/>
        <w:t>Sau quá trình thực hiện thử sai cho bộ điều khiển mờ, ta có thể thu được nhiều kết quả khác nhau với điều kiện ban đầu đã cho. So sánh để chọn kết quả tốt nhất cho hệ thống khi trở về vị trí cân bằng.</w:t>
      </w:r>
      <w:r>
        <w:br/>
        <w:t>Vì bộ điều khiển mờ mang nặng tính thử sai nên trong quá trình thiết kế, ta thực hiện các thao tác chủ yếu sau cho việc thử sai.</w:t>
      </w:r>
      <w:r w:rsidR="00372042">
        <w:br/>
        <w:t>Rút ra 81 qui tắc khi đặt giả thiết tất cả các trường hợp như nêu trên. Kết quả của hệ qui tắc có thể được điều chỉnh trong quá trình hiệu chỉnh cho bộ điều khiển mờ.</w:t>
      </w:r>
      <w:r w:rsidR="00372042">
        <w:br/>
        <w:t>Có thể có một hoặc vài mệnh đề không thực sự chính xác, nhưng trong quá trình thử ta sẽ nhận thấy nó không ảnh hưởng quá lớn đến chất lượng điều khiển nếu số lượng các mệnh đề là nhỏ và chấp nhận được.</w:t>
      </w:r>
      <w:r w:rsidR="00372042">
        <w:br/>
        <w:t>Sau khi tìm được hệ qui tắc mờ, ta xem như không thay đổi hệ qui tắc này nửa (chuẩn). Tiếp đến là việc thử sai đối với các hàm liên thuộc trong tập mờ của 4 tín hiệu vào và 1 tín hiệu ra.</w:t>
      </w:r>
      <w:r w:rsidR="00372042">
        <w:br/>
      </w:r>
      <w:r w:rsidR="00372042"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rsidR="00372042">
        <w:t>.</w:t>
      </w:r>
      <w:r w:rsidR="00372042">
        <w:br/>
        <w:t>Yếu tố tiếp theo là thay đổi các hệ số chuẩn hoá cho hệ thống điều khiển.</w:t>
      </w:r>
    </w:p>
    <w:p w:rsidR="006A40B3" w:rsidRPr="003957F5" w:rsidRDefault="006A40B3" w:rsidP="006A40B3">
      <w:pPr>
        <w:pStyle w:val="Content"/>
        <w:jc w:val="left"/>
      </w:pPr>
      <w:bookmarkStart w:id="2" w:name="_GoBack"/>
      <w:bookmarkEnd w:id="2"/>
    </w:p>
    <w:sectPr w:rsidR="006A40B3" w:rsidRPr="003957F5" w:rsidSect="00CA725F">
      <w:footerReference w:type="default" r:id="rId20"/>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A9D" w:rsidRDefault="004B7A9D" w:rsidP="001F79A3">
      <w:r>
        <w:separator/>
      </w:r>
    </w:p>
  </w:endnote>
  <w:endnote w:type="continuationSeparator" w:id="0">
    <w:p w:rsidR="004B7A9D" w:rsidRDefault="004B7A9D"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6321B9">
      <w:rPr>
        <w:noProof/>
      </w:rPr>
      <w:t>15</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A9D" w:rsidRDefault="004B7A9D" w:rsidP="001F79A3">
      <w:r>
        <w:separator/>
      </w:r>
    </w:p>
  </w:footnote>
  <w:footnote w:type="continuationSeparator" w:id="0">
    <w:p w:rsidR="004B7A9D" w:rsidRDefault="004B7A9D"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2"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6" w15:restartNumberingAfterBreak="0">
    <w:nsid w:val="4C504EFB"/>
    <w:multiLevelType w:val="hybridMultilevel"/>
    <w:tmpl w:val="8CCE1C4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7"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8"/>
  </w:num>
  <w:num w:numId="7">
    <w:abstractNumId w:val="1"/>
  </w:num>
  <w:num w:numId="8">
    <w:abstractNumId w:val="9"/>
  </w:num>
  <w:num w:numId="9">
    <w:abstractNumId w:val="2"/>
  </w:num>
  <w:num w:numId="10">
    <w:abstractNumId w:val="7"/>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5428"/>
    <w:rsid w:val="0004556B"/>
    <w:rsid w:val="000471CE"/>
    <w:rsid w:val="00047423"/>
    <w:rsid w:val="000479EB"/>
    <w:rsid w:val="00053476"/>
    <w:rsid w:val="000564AA"/>
    <w:rsid w:val="0006117A"/>
    <w:rsid w:val="000626B7"/>
    <w:rsid w:val="00063D71"/>
    <w:rsid w:val="0006498F"/>
    <w:rsid w:val="00065B2E"/>
    <w:rsid w:val="00066245"/>
    <w:rsid w:val="00072E5A"/>
    <w:rsid w:val="00072E65"/>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79CC"/>
    <w:rsid w:val="000B14F4"/>
    <w:rsid w:val="000B3658"/>
    <w:rsid w:val="000B5C27"/>
    <w:rsid w:val="000C0A6D"/>
    <w:rsid w:val="000C3AC4"/>
    <w:rsid w:val="000C3DF9"/>
    <w:rsid w:val="000D19CC"/>
    <w:rsid w:val="000D1F43"/>
    <w:rsid w:val="000D2C14"/>
    <w:rsid w:val="000D301E"/>
    <w:rsid w:val="000D35CC"/>
    <w:rsid w:val="000D4D5F"/>
    <w:rsid w:val="000D64D5"/>
    <w:rsid w:val="000D6C73"/>
    <w:rsid w:val="000E003B"/>
    <w:rsid w:val="000E1B87"/>
    <w:rsid w:val="000E2381"/>
    <w:rsid w:val="000E3B37"/>
    <w:rsid w:val="000F11F2"/>
    <w:rsid w:val="000F2101"/>
    <w:rsid w:val="000F22DB"/>
    <w:rsid w:val="000F2347"/>
    <w:rsid w:val="00100144"/>
    <w:rsid w:val="001012BB"/>
    <w:rsid w:val="0011023C"/>
    <w:rsid w:val="00110C01"/>
    <w:rsid w:val="001138E8"/>
    <w:rsid w:val="00114838"/>
    <w:rsid w:val="00115434"/>
    <w:rsid w:val="00123115"/>
    <w:rsid w:val="001243DF"/>
    <w:rsid w:val="00125933"/>
    <w:rsid w:val="00130615"/>
    <w:rsid w:val="00131408"/>
    <w:rsid w:val="0013189A"/>
    <w:rsid w:val="00133675"/>
    <w:rsid w:val="00134311"/>
    <w:rsid w:val="001346E3"/>
    <w:rsid w:val="00137402"/>
    <w:rsid w:val="00140BE5"/>
    <w:rsid w:val="0014228B"/>
    <w:rsid w:val="001436A1"/>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7573"/>
    <w:rsid w:val="001A106A"/>
    <w:rsid w:val="001A5553"/>
    <w:rsid w:val="001A6180"/>
    <w:rsid w:val="001A68ED"/>
    <w:rsid w:val="001B07FD"/>
    <w:rsid w:val="001B2167"/>
    <w:rsid w:val="001B297B"/>
    <w:rsid w:val="001B3C5F"/>
    <w:rsid w:val="001B4AE0"/>
    <w:rsid w:val="001B5476"/>
    <w:rsid w:val="001C0827"/>
    <w:rsid w:val="001C2D88"/>
    <w:rsid w:val="001D35DF"/>
    <w:rsid w:val="001D4AD0"/>
    <w:rsid w:val="001D5AC0"/>
    <w:rsid w:val="001E1688"/>
    <w:rsid w:val="001E206B"/>
    <w:rsid w:val="001E5C5D"/>
    <w:rsid w:val="001F3C2E"/>
    <w:rsid w:val="001F3C31"/>
    <w:rsid w:val="001F41B1"/>
    <w:rsid w:val="001F4475"/>
    <w:rsid w:val="001F74FA"/>
    <w:rsid w:val="001F79A3"/>
    <w:rsid w:val="0020146D"/>
    <w:rsid w:val="002015EC"/>
    <w:rsid w:val="00203A49"/>
    <w:rsid w:val="00204C1B"/>
    <w:rsid w:val="002156BB"/>
    <w:rsid w:val="002208E4"/>
    <w:rsid w:val="00222E6B"/>
    <w:rsid w:val="0022386C"/>
    <w:rsid w:val="002247CB"/>
    <w:rsid w:val="00224D35"/>
    <w:rsid w:val="00226D2E"/>
    <w:rsid w:val="00227E83"/>
    <w:rsid w:val="00241931"/>
    <w:rsid w:val="002426CF"/>
    <w:rsid w:val="00245BBE"/>
    <w:rsid w:val="0025294A"/>
    <w:rsid w:val="0025349D"/>
    <w:rsid w:val="002534D5"/>
    <w:rsid w:val="00263916"/>
    <w:rsid w:val="002646EA"/>
    <w:rsid w:val="0026668F"/>
    <w:rsid w:val="002675FE"/>
    <w:rsid w:val="00270771"/>
    <w:rsid w:val="0028603B"/>
    <w:rsid w:val="00286352"/>
    <w:rsid w:val="002864C0"/>
    <w:rsid w:val="00286755"/>
    <w:rsid w:val="00286FF3"/>
    <w:rsid w:val="00287443"/>
    <w:rsid w:val="00296BCC"/>
    <w:rsid w:val="00297632"/>
    <w:rsid w:val="0029791F"/>
    <w:rsid w:val="002A00F9"/>
    <w:rsid w:val="002A1A9D"/>
    <w:rsid w:val="002B114A"/>
    <w:rsid w:val="002B1355"/>
    <w:rsid w:val="002B40E4"/>
    <w:rsid w:val="002B61C8"/>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7DD7"/>
    <w:rsid w:val="003122F8"/>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5B67"/>
    <w:rsid w:val="00376087"/>
    <w:rsid w:val="00376179"/>
    <w:rsid w:val="003837DF"/>
    <w:rsid w:val="00386DC0"/>
    <w:rsid w:val="003957F5"/>
    <w:rsid w:val="0039697F"/>
    <w:rsid w:val="00396DA2"/>
    <w:rsid w:val="0039780B"/>
    <w:rsid w:val="003A000C"/>
    <w:rsid w:val="003A23F7"/>
    <w:rsid w:val="003A29D8"/>
    <w:rsid w:val="003C08CF"/>
    <w:rsid w:val="003C1A2B"/>
    <w:rsid w:val="003C2901"/>
    <w:rsid w:val="003C38E8"/>
    <w:rsid w:val="003C5700"/>
    <w:rsid w:val="003C687C"/>
    <w:rsid w:val="003D5ECA"/>
    <w:rsid w:val="003E1865"/>
    <w:rsid w:val="003E2E7D"/>
    <w:rsid w:val="003E6D48"/>
    <w:rsid w:val="003E7B19"/>
    <w:rsid w:val="003F0158"/>
    <w:rsid w:val="003F19F8"/>
    <w:rsid w:val="003F220F"/>
    <w:rsid w:val="003F24D9"/>
    <w:rsid w:val="003F2597"/>
    <w:rsid w:val="003F3508"/>
    <w:rsid w:val="003F5F26"/>
    <w:rsid w:val="003F6464"/>
    <w:rsid w:val="003F73EB"/>
    <w:rsid w:val="0040269A"/>
    <w:rsid w:val="00402F9A"/>
    <w:rsid w:val="00403C98"/>
    <w:rsid w:val="004054A3"/>
    <w:rsid w:val="00411055"/>
    <w:rsid w:val="004201B0"/>
    <w:rsid w:val="00432760"/>
    <w:rsid w:val="0043316F"/>
    <w:rsid w:val="0044152A"/>
    <w:rsid w:val="004418DF"/>
    <w:rsid w:val="004423FB"/>
    <w:rsid w:val="0044382C"/>
    <w:rsid w:val="00445D32"/>
    <w:rsid w:val="00451533"/>
    <w:rsid w:val="00451B6B"/>
    <w:rsid w:val="00454931"/>
    <w:rsid w:val="004554CA"/>
    <w:rsid w:val="00456521"/>
    <w:rsid w:val="00457517"/>
    <w:rsid w:val="00457E3B"/>
    <w:rsid w:val="00462B32"/>
    <w:rsid w:val="0046329D"/>
    <w:rsid w:val="004649C9"/>
    <w:rsid w:val="00465A23"/>
    <w:rsid w:val="00466CCB"/>
    <w:rsid w:val="0046741C"/>
    <w:rsid w:val="00471543"/>
    <w:rsid w:val="00472E58"/>
    <w:rsid w:val="0047438C"/>
    <w:rsid w:val="00481EE8"/>
    <w:rsid w:val="004827B8"/>
    <w:rsid w:val="0049797D"/>
    <w:rsid w:val="004A1327"/>
    <w:rsid w:val="004A2B00"/>
    <w:rsid w:val="004A3823"/>
    <w:rsid w:val="004A61D4"/>
    <w:rsid w:val="004B06AA"/>
    <w:rsid w:val="004B0ECE"/>
    <w:rsid w:val="004B5647"/>
    <w:rsid w:val="004B7A9D"/>
    <w:rsid w:val="004C49A2"/>
    <w:rsid w:val="004C592D"/>
    <w:rsid w:val="004C6232"/>
    <w:rsid w:val="004D0921"/>
    <w:rsid w:val="004D260E"/>
    <w:rsid w:val="004D3D1C"/>
    <w:rsid w:val="004D7666"/>
    <w:rsid w:val="004E0DFC"/>
    <w:rsid w:val="004E207D"/>
    <w:rsid w:val="004E3FA1"/>
    <w:rsid w:val="004E47ED"/>
    <w:rsid w:val="004E4B90"/>
    <w:rsid w:val="004E5AF7"/>
    <w:rsid w:val="004E5F83"/>
    <w:rsid w:val="004F7B30"/>
    <w:rsid w:val="00501C11"/>
    <w:rsid w:val="0050499E"/>
    <w:rsid w:val="005051B0"/>
    <w:rsid w:val="00507A93"/>
    <w:rsid w:val="00516234"/>
    <w:rsid w:val="0052020D"/>
    <w:rsid w:val="00521FC7"/>
    <w:rsid w:val="005277C4"/>
    <w:rsid w:val="00530712"/>
    <w:rsid w:val="005339A4"/>
    <w:rsid w:val="00535053"/>
    <w:rsid w:val="005354C4"/>
    <w:rsid w:val="005367F1"/>
    <w:rsid w:val="005446DF"/>
    <w:rsid w:val="00546BC7"/>
    <w:rsid w:val="0054708E"/>
    <w:rsid w:val="00550348"/>
    <w:rsid w:val="0055256B"/>
    <w:rsid w:val="00555DE2"/>
    <w:rsid w:val="00564817"/>
    <w:rsid w:val="00574149"/>
    <w:rsid w:val="0057429E"/>
    <w:rsid w:val="00577E2C"/>
    <w:rsid w:val="0058178A"/>
    <w:rsid w:val="00583394"/>
    <w:rsid w:val="005858AE"/>
    <w:rsid w:val="00594448"/>
    <w:rsid w:val="00595592"/>
    <w:rsid w:val="005A0E98"/>
    <w:rsid w:val="005A3454"/>
    <w:rsid w:val="005A5B7F"/>
    <w:rsid w:val="005A6F10"/>
    <w:rsid w:val="005B1CC8"/>
    <w:rsid w:val="005B2334"/>
    <w:rsid w:val="005B47E2"/>
    <w:rsid w:val="005B7CD7"/>
    <w:rsid w:val="005C1C9E"/>
    <w:rsid w:val="005C1D2B"/>
    <w:rsid w:val="005C5382"/>
    <w:rsid w:val="005D0521"/>
    <w:rsid w:val="005D0568"/>
    <w:rsid w:val="005D0A1A"/>
    <w:rsid w:val="005D0A8B"/>
    <w:rsid w:val="005D2383"/>
    <w:rsid w:val="005D2761"/>
    <w:rsid w:val="005D39B8"/>
    <w:rsid w:val="005D3E56"/>
    <w:rsid w:val="005D4F3F"/>
    <w:rsid w:val="005E0C6B"/>
    <w:rsid w:val="005E1283"/>
    <w:rsid w:val="005E2277"/>
    <w:rsid w:val="005E2630"/>
    <w:rsid w:val="005E5C32"/>
    <w:rsid w:val="005E6C46"/>
    <w:rsid w:val="005F2733"/>
    <w:rsid w:val="005F52B5"/>
    <w:rsid w:val="00602050"/>
    <w:rsid w:val="00602323"/>
    <w:rsid w:val="006056FD"/>
    <w:rsid w:val="00605C85"/>
    <w:rsid w:val="00605EE3"/>
    <w:rsid w:val="0061108B"/>
    <w:rsid w:val="00612305"/>
    <w:rsid w:val="006200CB"/>
    <w:rsid w:val="00623059"/>
    <w:rsid w:val="006253BB"/>
    <w:rsid w:val="00625DE9"/>
    <w:rsid w:val="00626820"/>
    <w:rsid w:val="006321B9"/>
    <w:rsid w:val="00633B7F"/>
    <w:rsid w:val="00635644"/>
    <w:rsid w:val="00636934"/>
    <w:rsid w:val="00640287"/>
    <w:rsid w:val="00640393"/>
    <w:rsid w:val="006453EE"/>
    <w:rsid w:val="00650523"/>
    <w:rsid w:val="006505F8"/>
    <w:rsid w:val="00650F9A"/>
    <w:rsid w:val="00653AE1"/>
    <w:rsid w:val="006579DD"/>
    <w:rsid w:val="00660119"/>
    <w:rsid w:val="00660CD3"/>
    <w:rsid w:val="00662909"/>
    <w:rsid w:val="0066665E"/>
    <w:rsid w:val="00674C1C"/>
    <w:rsid w:val="00675CAF"/>
    <w:rsid w:val="00682123"/>
    <w:rsid w:val="00684AB1"/>
    <w:rsid w:val="006919D3"/>
    <w:rsid w:val="0069271C"/>
    <w:rsid w:val="00693295"/>
    <w:rsid w:val="00695201"/>
    <w:rsid w:val="006A2BAC"/>
    <w:rsid w:val="006A40B3"/>
    <w:rsid w:val="006A78E3"/>
    <w:rsid w:val="006B2283"/>
    <w:rsid w:val="006B4631"/>
    <w:rsid w:val="006C0228"/>
    <w:rsid w:val="006C1D19"/>
    <w:rsid w:val="006C2840"/>
    <w:rsid w:val="006C796A"/>
    <w:rsid w:val="006D0C07"/>
    <w:rsid w:val="006D637A"/>
    <w:rsid w:val="006E01D0"/>
    <w:rsid w:val="006E3DD0"/>
    <w:rsid w:val="006E4E81"/>
    <w:rsid w:val="006E5417"/>
    <w:rsid w:val="006E5D99"/>
    <w:rsid w:val="006E5E1D"/>
    <w:rsid w:val="006F0B1E"/>
    <w:rsid w:val="006F1963"/>
    <w:rsid w:val="006F34C2"/>
    <w:rsid w:val="006F5511"/>
    <w:rsid w:val="006F74BC"/>
    <w:rsid w:val="006F7C14"/>
    <w:rsid w:val="006F7F4B"/>
    <w:rsid w:val="00700461"/>
    <w:rsid w:val="00702573"/>
    <w:rsid w:val="007054CE"/>
    <w:rsid w:val="00710607"/>
    <w:rsid w:val="00711668"/>
    <w:rsid w:val="007131B8"/>
    <w:rsid w:val="00714F42"/>
    <w:rsid w:val="00715623"/>
    <w:rsid w:val="00716500"/>
    <w:rsid w:val="0071672C"/>
    <w:rsid w:val="00731CE8"/>
    <w:rsid w:val="00733DEB"/>
    <w:rsid w:val="007347A7"/>
    <w:rsid w:val="00744333"/>
    <w:rsid w:val="00745BEB"/>
    <w:rsid w:val="00746471"/>
    <w:rsid w:val="00746478"/>
    <w:rsid w:val="00753E24"/>
    <w:rsid w:val="00762C20"/>
    <w:rsid w:val="00765D65"/>
    <w:rsid w:val="007722A5"/>
    <w:rsid w:val="007759BF"/>
    <w:rsid w:val="0078016C"/>
    <w:rsid w:val="007820CA"/>
    <w:rsid w:val="007850F6"/>
    <w:rsid w:val="0078717E"/>
    <w:rsid w:val="00791695"/>
    <w:rsid w:val="00791EA7"/>
    <w:rsid w:val="00794464"/>
    <w:rsid w:val="007A05B2"/>
    <w:rsid w:val="007A1850"/>
    <w:rsid w:val="007A7FA5"/>
    <w:rsid w:val="007B0594"/>
    <w:rsid w:val="007B05F1"/>
    <w:rsid w:val="007B29C1"/>
    <w:rsid w:val="007B47BF"/>
    <w:rsid w:val="007B514F"/>
    <w:rsid w:val="007B6A07"/>
    <w:rsid w:val="007C01D5"/>
    <w:rsid w:val="007C551B"/>
    <w:rsid w:val="007C659D"/>
    <w:rsid w:val="007C6FF2"/>
    <w:rsid w:val="007C7222"/>
    <w:rsid w:val="007D27BC"/>
    <w:rsid w:val="007D6899"/>
    <w:rsid w:val="007E0BB9"/>
    <w:rsid w:val="007E453A"/>
    <w:rsid w:val="007E4FB6"/>
    <w:rsid w:val="007F5F04"/>
    <w:rsid w:val="007F793B"/>
    <w:rsid w:val="007F7E8E"/>
    <w:rsid w:val="00800A98"/>
    <w:rsid w:val="00800CA4"/>
    <w:rsid w:val="00800CF8"/>
    <w:rsid w:val="00801CAF"/>
    <w:rsid w:val="008042B9"/>
    <w:rsid w:val="00805C5B"/>
    <w:rsid w:val="0080711B"/>
    <w:rsid w:val="00812AE0"/>
    <w:rsid w:val="00815ACC"/>
    <w:rsid w:val="00833C61"/>
    <w:rsid w:val="00847DC9"/>
    <w:rsid w:val="008571BF"/>
    <w:rsid w:val="008601B8"/>
    <w:rsid w:val="0086120E"/>
    <w:rsid w:val="0086376C"/>
    <w:rsid w:val="00863936"/>
    <w:rsid w:val="00870951"/>
    <w:rsid w:val="00871D3D"/>
    <w:rsid w:val="00872077"/>
    <w:rsid w:val="008730E7"/>
    <w:rsid w:val="008730E8"/>
    <w:rsid w:val="00875E27"/>
    <w:rsid w:val="00876DC1"/>
    <w:rsid w:val="00883E41"/>
    <w:rsid w:val="00890D43"/>
    <w:rsid w:val="008911E7"/>
    <w:rsid w:val="00894024"/>
    <w:rsid w:val="0089456F"/>
    <w:rsid w:val="008955D1"/>
    <w:rsid w:val="00895B83"/>
    <w:rsid w:val="008A359F"/>
    <w:rsid w:val="008A3622"/>
    <w:rsid w:val="008A4192"/>
    <w:rsid w:val="008A420E"/>
    <w:rsid w:val="008B44CE"/>
    <w:rsid w:val="008C17B5"/>
    <w:rsid w:val="008C24D5"/>
    <w:rsid w:val="008C6728"/>
    <w:rsid w:val="008E0D2C"/>
    <w:rsid w:val="008E1F71"/>
    <w:rsid w:val="008E216B"/>
    <w:rsid w:val="008E32AE"/>
    <w:rsid w:val="008E5579"/>
    <w:rsid w:val="008E7C03"/>
    <w:rsid w:val="008F0752"/>
    <w:rsid w:val="0090030F"/>
    <w:rsid w:val="009004DC"/>
    <w:rsid w:val="00904413"/>
    <w:rsid w:val="009177F7"/>
    <w:rsid w:val="00921853"/>
    <w:rsid w:val="00926303"/>
    <w:rsid w:val="00940937"/>
    <w:rsid w:val="00940CCD"/>
    <w:rsid w:val="0094298A"/>
    <w:rsid w:val="00947216"/>
    <w:rsid w:val="00951281"/>
    <w:rsid w:val="00952A9A"/>
    <w:rsid w:val="00954798"/>
    <w:rsid w:val="00956BDD"/>
    <w:rsid w:val="00957AB2"/>
    <w:rsid w:val="00963569"/>
    <w:rsid w:val="009754CF"/>
    <w:rsid w:val="00977BC7"/>
    <w:rsid w:val="00980C9D"/>
    <w:rsid w:val="0098369F"/>
    <w:rsid w:val="0098532A"/>
    <w:rsid w:val="009935E0"/>
    <w:rsid w:val="00996CDD"/>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E28"/>
    <w:rsid w:val="009E2586"/>
    <w:rsid w:val="009E3823"/>
    <w:rsid w:val="009E58C2"/>
    <w:rsid w:val="009E5B34"/>
    <w:rsid w:val="009E63C7"/>
    <w:rsid w:val="009F0C53"/>
    <w:rsid w:val="009F0F33"/>
    <w:rsid w:val="009F5126"/>
    <w:rsid w:val="009F79F2"/>
    <w:rsid w:val="009F7DD5"/>
    <w:rsid w:val="00A0156A"/>
    <w:rsid w:val="00A03FB9"/>
    <w:rsid w:val="00A04FEE"/>
    <w:rsid w:val="00A07AB8"/>
    <w:rsid w:val="00A145FE"/>
    <w:rsid w:val="00A16316"/>
    <w:rsid w:val="00A21DF7"/>
    <w:rsid w:val="00A34E72"/>
    <w:rsid w:val="00A37B29"/>
    <w:rsid w:val="00A37BD5"/>
    <w:rsid w:val="00A40C3D"/>
    <w:rsid w:val="00A419AC"/>
    <w:rsid w:val="00A427A0"/>
    <w:rsid w:val="00A46EF0"/>
    <w:rsid w:val="00A51B82"/>
    <w:rsid w:val="00A52ECC"/>
    <w:rsid w:val="00A53AD0"/>
    <w:rsid w:val="00A53B04"/>
    <w:rsid w:val="00A53BA5"/>
    <w:rsid w:val="00A54075"/>
    <w:rsid w:val="00A612F1"/>
    <w:rsid w:val="00A61AAE"/>
    <w:rsid w:val="00A630DC"/>
    <w:rsid w:val="00A74125"/>
    <w:rsid w:val="00A74BD9"/>
    <w:rsid w:val="00A765D5"/>
    <w:rsid w:val="00A802E1"/>
    <w:rsid w:val="00A828A2"/>
    <w:rsid w:val="00A83D78"/>
    <w:rsid w:val="00A87D1C"/>
    <w:rsid w:val="00A9056B"/>
    <w:rsid w:val="00A90A33"/>
    <w:rsid w:val="00A93A57"/>
    <w:rsid w:val="00A9640F"/>
    <w:rsid w:val="00A97416"/>
    <w:rsid w:val="00AA3283"/>
    <w:rsid w:val="00AA330B"/>
    <w:rsid w:val="00AB14B3"/>
    <w:rsid w:val="00AB240B"/>
    <w:rsid w:val="00AB29C4"/>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2DEB"/>
    <w:rsid w:val="00B039B9"/>
    <w:rsid w:val="00B04F00"/>
    <w:rsid w:val="00B059B1"/>
    <w:rsid w:val="00B0629A"/>
    <w:rsid w:val="00B10357"/>
    <w:rsid w:val="00B119D9"/>
    <w:rsid w:val="00B13AE3"/>
    <w:rsid w:val="00B16A41"/>
    <w:rsid w:val="00B17401"/>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7E0B"/>
    <w:rsid w:val="00B7376E"/>
    <w:rsid w:val="00B745C1"/>
    <w:rsid w:val="00B765A2"/>
    <w:rsid w:val="00B77117"/>
    <w:rsid w:val="00B85D2C"/>
    <w:rsid w:val="00B91CAD"/>
    <w:rsid w:val="00B95C58"/>
    <w:rsid w:val="00B96FA4"/>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6F1D"/>
    <w:rsid w:val="00BC0426"/>
    <w:rsid w:val="00BD3276"/>
    <w:rsid w:val="00BE0033"/>
    <w:rsid w:val="00BE0DF7"/>
    <w:rsid w:val="00BE27A0"/>
    <w:rsid w:val="00BE38F0"/>
    <w:rsid w:val="00BE4022"/>
    <w:rsid w:val="00BE53C4"/>
    <w:rsid w:val="00BF6CE2"/>
    <w:rsid w:val="00C02C58"/>
    <w:rsid w:val="00C03A35"/>
    <w:rsid w:val="00C05700"/>
    <w:rsid w:val="00C06935"/>
    <w:rsid w:val="00C100E1"/>
    <w:rsid w:val="00C15755"/>
    <w:rsid w:val="00C15AA3"/>
    <w:rsid w:val="00C20685"/>
    <w:rsid w:val="00C21F2A"/>
    <w:rsid w:val="00C23593"/>
    <w:rsid w:val="00C273D4"/>
    <w:rsid w:val="00C301FC"/>
    <w:rsid w:val="00C30754"/>
    <w:rsid w:val="00C3281F"/>
    <w:rsid w:val="00C336D0"/>
    <w:rsid w:val="00C34F1D"/>
    <w:rsid w:val="00C358A8"/>
    <w:rsid w:val="00C43575"/>
    <w:rsid w:val="00C4548C"/>
    <w:rsid w:val="00C52281"/>
    <w:rsid w:val="00C54DB2"/>
    <w:rsid w:val="00C55C3B"/>
    <w:rsid w:val="00C578A0"/>
    <w:rsid w:val="00C717EB"/>
    <w:rsid w:val="00C71A86"/>
    <w:rsid w:val="00C75A67"/>
    <w:rsid w:val="00C76096"/>
    <w:rsid w:val="00C76A6A"/>
    <w:rsid w:val="00C80CE9"/>
    <w:rsid w:val="00C817E7"/>
    <w:rsid w:val="00C818B1"/>
    <w:rsid w:val="00C92C9A"/>
    <w:rsid w:val="00C97CF9"/>
    <w:rsid w:val="00CA0EF3"/>
    <w:rsid w:val="00CA124E"/>
    <w:rsid w:val="00CA1274"/>
    <w:rsid w:val="00CA2620"/>
    <w:rsid w:val="00CA4219"/>
    <w:rsid w:val="00CA725F"/>
    <w:rsid w:val="00CA7F0B"/>
    <w:rsid w:val="00CB0184"/>
    <w:rsid w:val="00CB364C"/>
    <w:rsid w:val="00CB4935"/>
    <w:rsid w:val="00CB582F"/>
    <w:rsid w:val="00CC1B9B"/>
    <w:rsid w:val="00CC2EC7"/>
    <w:rsid w:val="00CC3A48"/>
    <w:rsid w:val="00CC3FBD"/>
    <w:rsid w:val="00CC45CF"/>
    <w:rsid w:val="00CC7A38"/>
    <w:rsid w:val="00CD6070"/>
    <w:rsid w:val="00CD6934"/>
    <w:rsid w:val="00CE0942"/>
    <w:rsid w:val="00CE1652"/>
    <w:rsid w:val="00CE266D"/>
    <w:rsid w:val="00CE4065"/>
    <w:rsid w:val="00CE7F52"/>
    <w:rsid w:val="00CF028E"/>
    <w:rsid w:val="00D0306A"/>
    <w:rsid w:val="00D0396C"/>
    <w:rsid w:val="00D05422"/>
    <w:rsid w:val="00D059DE"/>
    <w:rsid w:val="00D059E0"/>
    <w:rsid w:val="00D068E7"/>
    <w:rsid w:val="00D1090A"/>
    <w:rsid w:val="00D111BD"/>
    <w:rsid w:val="00D134DD"/>
    <w:rsid w:val="00D1489D"/>
    <w:rsid w:val="00D21D23"/>
    <w:rsid w:val="00D2369F"/>
    <w:rsid w:val="00D27BC8"/>
    <w:rsid w:val="00D30529"/>
    <w:rsid w:val="00D3196D"/>
    <w:rsid w:val="00D31A56"/>
    <w:rsid w:val="00D324A4"/>
    <w:rsid w:val="00D36FE3"/>
    <w:rsid w:val="00D41DD8"/>
    <w:rsid w:val="00D52BF4"/>
    <w:rsid w:val="00D704CB"/>
    <w:rsid w:val="00D77B8D"/>
    <w:rsid w:val="00D80F2D"/>
    <w:rsid w:val="00D8293D"/>
    <w:rsid w:val="00D860E8"/>
    <w:rsid w:val="00D904BC"/>
    <w:rsid w:val="00D9233E"/>
    <w:rsid w:val="00D923AE"/>
    <w:rsid w:val="00D9245C"/>
    <w:rsid w:val="00D94474"/>
    <w:rsid w:val="00D94E7F"/>
    <w:rsid w:val="00D96B39"/>
    <w:rsid w:val="00DB2B63"/>
    <w:rsid w:val="00DB536E"/>
    <w:rsid w:val="00DB7E6C"/>
    <w:rsid w:val="00DB7FD2"/>
    <w:rsid w:val="00DC1DB9"/>
    <w:rsid w:val="00DC6B10"/>
    <w:rsid w:val="00DD526E"/>
    <w:rsid w:val="00DD6496"/>
    <w:rsid w:val="00DD792D"/>
    <w:rsid w:val="00DD7AA1"/>
    <w:rsid w:val="00DF2F71"/>
    <w:rsid w:val="00DF3C85"/>
    <w:rsid w:val="00E004FB"/>
    <w:rsid w:val="00E016AA"/>
    <w:rsid w:val="00E03EAC"/>
    <w:rsid w:val="00E06F24"/>
    <w:rsid w:val="00E104FF"/>
    <w:rsid w:val="00E114E0"/>
    <w:rsid w:val="00E14A2E"/>
    <w:rsid w:val="00E14CBF"/>
    <w:rsid w:val="00E17DF5"/>
    <w:rsid w:val="00E21809"/>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56F0"/>
    <w:rsid w:val="00EE6A51"/>
    <w:rsid w:val="00EF1359"/>
    <w:rsid w:val="00EF2F8F"/>
    <w:rsid w:val="00F10A61"/>
    <w:rsid w:val="00F1279F"/>
    <w:rsid w:val="00F1403A"/>
    <w:rsid w:val="00F249D6"/>
    <w:rsid w:val="00F274B9"/>
    <w:rsid w:val="00F303C4"/>
    <w:rsid w:val="00F30CC3"/>
    <w:rsid w:val="00F40575"/>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494C"/>
    <w:rsid w:val="00F95340"/>
    <w:rsid w:val="00F955F8"/>
    <w:rsid w:val="00F97A47"/>
    <w:rsid w:val="00FA0146"/>
    <w:rsid w:val="00FA1F10"/>
    <w:rsid w:val="00FA499D"/>
    <w:rsid w:val="00FA562B"/>
    <w:rsid w:val="00FB00B7"/>
    <w:rsid w:val="00FB165B"/>
    <w:rsid w:val="00FB2422"/>
    <w:rsid w:val="00FB390F"/>
    <w:rsid w:val="00FB3DAB"/>
    <w:rsid w:val="00FB6BC2"/>
    <w:rsid w:val="00FB7A58"/>
    <w:rsid w:val="00FC1EF1"/>
    <w:rsid w:val="00FC4EDF"/>
    <w:rsid w:val="00FC7FF2"/>
    <w:rsid w:val="00FD41F4"/>
    <w:rsid w:val="00FD43AA"/>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CB253FB"/>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470C789E-C9A9-4E4F-B225-534B7957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122</TotalTime>
  <Pages>16</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64</cp:revision>
  <cp:lastPrinted>2017-05-03T10:45:00Z</cp:lastPrinted>
  <dcterms:created xsi:type="dcterms:W3CDTF">2021-10-30T11:04:00Z</dcterms:created>
  <dcterms:modified xsi:type="dcterms:W3CDTF">2021-11-05T17:10:00Z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